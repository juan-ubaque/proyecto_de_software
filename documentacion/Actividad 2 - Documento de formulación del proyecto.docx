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9C180" w14:textId="6FEE9BAC" w:rsidR="00521175" w:rsidRPr="00210F19" w:rsidRDefault="00583E62" w:rsidP="00210F19">
      <w:pPr>
        <w:pStyle w:val="Encabezado"/>
      </w:pPr>
      <w:r w:rsidRPr="00210F19">
        <w:t>Corporación Universitaria Iberoamericana</w:t>
      </w:r>
      <w:r w:rsidR="00521175" w:rsidRPr="00210F19">
        <w:br/>
      </w:r>
      <w:r w:rsidRPr="00210F19">
        <w:t>IBERO</w:t>
      </w:r>
    </w:p>
    <w:p w14:paraId="6D53A8B0" w14:textId="77777777" w:rsidR="00521175" w:rsidRPr="00210F19" w:rsidRDefault="00521175" w:rsidP="00210F19">
      <w:pPr>
        <w:pStyle w:val="Encabezado"/>
      </w:pPr>
    </w:p>
    <w:p w14:paraId="255D9BE1" w14:textId="77777777" w:rsidR="00E76B68" w:rsidRPr="00210F19" w:rsidRDefault="00E76B68" w:rsidP="00210F19">
      <w:pPr>
        <w:pStyle w:val="Encabezado"/>
      </w:pPr>
    </w:p>
    <w:p w14:paraId="107D4AD6" w14:textId="4E13E10E" w:rsidR="00A1511E" w:rsidRPr="00210F19" w:rsidRDefault="00A1511E" w:rsidP="00210F19">
      <w:pPr>
        <w:pStyle w:val="Encabezado"/>
      </w:pPr>
      <w:hyperlink r:id="rId8" w:tooltip="Proyecto de software (TATIANA CABRERA 25082025_C12_202534)" w:history="1">
        <w:r w:rsidRPr="00210F19">
          <w:rPr>
            <w:rStyle w:val="Hipervnculo"/>
          </w:rPr>
          <w:t>Proyecto de software</w:t>
        </w:r>
      </w:hyperlink>
    </w:p>
    <w:p w14:paraId="412EEC12" w14:textId="31ACA68B" w:rsidR="00521175" w:rsidRPr="00210F19" w:rsidRDefault="00521175" w:rsidP="00210F19">
      <w:pPr>
        <w:pStyle w:val="Encabezado"/>
      </w:pPr>
    </w:p>
    <w:p w14:paraId="68F519A1" w14:textId="2107F74C" w:rsidR="00B77EA1" w:rsidRPr="00210F19" w:rsidRDefault="008372CD" w:rsidP="00210F19">
      <w:pPr>
        <w:pStyle w:val="Encabezado"/>
      </w:pPr>
      <w:r w:rsidRPr="00210F19">
        <w:t>(</w:t>
      </w:r>
      <w:r w:rsidR="00A1511E" w:rsidRPr="00210F19">
        <w:t>25082025_C12_202534</w:t>
      </w:r>
      <w:r w:rsidRPr="00210F19">
        <w:t>)</w:t>
      </w:r>
    </w:p>
    <w:p w14:paraId="34D9B3C7" w14:textId="77777777" w:rsidR="00A573E9" w:rsidRPr="00210F19" w:rsidRDefault="00A573E9" w:rsidP="00210F19">
      <w:pPr>
        <w:pStyle w:val="Encabezado"/>
      </w:pPr>
    </w:p>
    <w:p w14:paraId="7A286EF4" w14:textId="77777777" w:rsidR="00E76B68" w:rsidRPr="00210F19" w:rsidRDefault="00E76B68" w:rsidP="00210F19">
      <w:pPr>
        <w:pStyle w:val="Encabezado"/>
      </w:pPr>
    </w:p>
    <w:p w14:paraId="24EA1F6C" w14:textId="082BF92B" w:rsidR="00521175" w:rsidRPr="00210F19" w:rsidRDefault="00521175" w:rsidP="00210F19">
      <w:pPr>
        <w:pStyle w:val="Encabezado"/>
      </w:pPr>
      <w:r w:rsidRPr="00210F19">
        <w:t xml:space="preserve">Presentado </w:t>
      </w:r>
      <w:r w:rsidR="00C47648" w:rsidRPr="00210F19">
        <w:t>al Profesor</w:t>
      </w:r>
      <w:r w:rsidRPr="00210F19">
        <w:t>:</w:t>
      </w:r>
      <w:r w:rsidRPr="00210F19">
        <w:br/>
      </w:r>
      <w:r w:rsidR="00A1511E" w:rsidRPr="00210F19">
        <w:t>TATIANA CABRERA</w:t>
      </w:r>
    </w:p>
    <w:p w14:paraId="5C841C9C" w14:textId="77777777" w:rsidR="00B77EA1" w:rsidRPr="00210F19" w:rsidRDefault="00B77EA1" w:rsidP="00210F19">
      <w:pPr>
        <w:pStyle w:val="Encabezado"/>
      </w:pPr>
    </w:p>
    <w:p w14:paraId="36D823DA" w14:textId="6EF94712" w:rsidR="00521175" w:rsidRPr="00210F19" w:rsidRDefault="00521175" w:rsidP="00210F19">
      <w:pPr>
        <w:pStyle w:val="Encabezado"/>
      </w:pPr>
      <w:r w:rsidRPr="00210F19">
        <w:t>Presentado por:</w:t>
      </w:r>
    </w:p>
    <w:p w14:paraId="1625671F" w14:textId="52364265" w:rsidR="0050605D" w:rsidRPr="00210F19" w:rsidRDefault="00521175" w:rsidP="00210F19">
      <w:pPr>
        <w:pStyle w:val="Encabezado"/>
      </w:pPr>
      <w:r w:rsidRPr="00210F19">
        <w:t>JHEISSON ALEJANDRO LOZANO CRUZ</w:t>
      </w:r>
    </w:p>
    <w:p w14:paraId="1CE44148" w14:textId="14798D10" w:rsidR="00521175" w:rsidRPr="00210F19" w:rsidRDefault="00C47648" w:rsidP="00210F19">
      <w:pPr>
        <w:pStyle w:val="Encabezado"/>
      </w:pPr>
      <w:r w:rsidRPr="00210F19">
        <w:t>ID 100</w:t>
      </w:r>
      <w:r w:rsidR="00C0098C" w:rsidRPr="00210F19">
        <w:t>1</w:t>
      </w:r>
      <w:r w:rsidRPr="00210F19">
        <w:t>71058</w:t>
      </w:r>
    </w:p>
    <w:p w14:paraId="734B9825" w14:textId="77777777" w:rsidR="00210F19" w:rsidRPr="00210F19" w:rsidRDefault="00210F19" w:rsidP="00210F19">
      <w:pPr>
        <w:pStyle w:val="Encabezado"/>
      </w:pPr>
      <w:r w:rsidRPr="00210F19">
        <w:t>JUAN DAVID UBAQUE JARAMILLO </w:t>
      </w:r>
    </w:p>
    <w:p w14:paraId="3618A646" w14:textId="77777777" w:rsidR="00210F19" w:rsidRPr="00210F19" w:rsidRDefault="00210F19" w:rsidP="00210F19">
      <w:pPr>
        <w:pStyle w:val="Encabezado"/>
      </w:pPr>
      <w:r w:rsidRPr="00210F19">
        <w:t>ID100171144</w:t>
      </w:r>
    </w:p>
    <w:p w14:paraId="438AC90E" w14:textId="77777777" w:rsidR="0031240F" w:rsidRPr="00210F19" w:rsidRDefault="0031240F" w:rsidP="00210F19">
      <w:pPr>
        <w:pStyle w:val="Encabezado"/>
      </w:pPr>
    </w:p>
    <w:p w14:paraId="3075A23C" w14:textId="77777777" w:rsidR="00210F19" w:rsidRPr="00210F19" w:rsidRDefault="00210F19" w:rsidP="00210F19">
      <w:pPr>
        <w:pStyle w:val="Encabezado"/>
      </w:pPr>
    </w:p>
    <w:p w14:paraId="50D2227E" w14:textId="77777777" w:rsidR="00210F19" w:rsidRPr="00210F19" w:rsidRDefault="00210F19" w:rsidP="00210F19">
      <w:pPr>
        <w:pStyle w:val="Encabezado"/>
      </w:pPr>
    </w:p>
    <w:p w14:paraId="0A18DAAF" w14:textId="1544A866" w:rsidR="00521175" w:rsidRPr="00210F19" w:rsidRDefault="00521175" w:rsidP="00210F19">
      <w:pPr>
        <w:pStyle w:val="Encabezado"/>
      </w:pPr>
      <w:r w:rsidRPr="00210F19">
        <w:t>Ibagué / Tolima</w:t>
      </w:r>
    </w:p>
    <w:p w14:paraId="6FF26202" w14:textId="5FAE867A" w:rsidR="00521175" w:rsidRPr="00210F19" w:rsidRDefault="00521175" w:rsidP="00210F19">
      <w:pPr>
        <w:pStyle w:val="Encabezado"/>
      </w:pPr>
      <w:r w:rsidRPr="00210F19">
        <w:t>202</w:t>
      </w:r>
      <w:r w:rsidR="00A1511E" w:rsidRPr="00210F19">
        <w:t>5</w:t>
      </w:r>
    </w:p>
    <w:p w14:paraId="39D02A1B" w14:textId="77777777" w:rsidR="00EE378E" w:rsidRPr="00210F19" w:rsidRDefault="00EE378E" w:rsidP="00210F19">
      <w:pPr>
        <w:ind w:left="1429" w:firstLine="0"/>
        <w:sectPr w:rsidR="00EE378E" w:rsidRPr="00210F19" w:rsidSect="00414D15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D083FA5" w14:textId="4302487C" w:rsidR="00210F19" w:rsidRPr="00210F19" w:rsidRDefault="00210F19" w:rsidP="00210F19">
      <w:pPr>
        <w:pStyle w:val="Ttulo1"/>
      </w:pPr>
      <w:r w:rsidRPr="00210F19">
        <w:lastRenderedPageBreak/>
        <w:t>1. Contextualización de la necesidad</w:t>
      </w:r>
    </w:p>
    <w:p w14:paraId="707E834A" w14:textId="77777777" w:rsidR="00210F19" w:rsidRPr="00210F19" w:rsidRDefault="00210F19" w:rsidP="00210F19">
      <w:r w:rsidRPr="00210F19">
        <w:t>En los municipios de Planadas y Mariquita (Tolima), los caficultores artesanales han construido una identidad territorial en torno a su café. Sin embargo, enfrentan múltiples barreras para comercializar directamente su producto: baja visibilidad de origen, ausencia de canales digitales propios y dependencia de intermediarios. Estos factores impiden el reconocimiento justo de su trabajo y reducen sus márgenes de ganancia.</w:t>
      </w:r>
    </w:p>
    <w:p w14:paraId="407FB2E1" w14:textId="77777777" w:rsidR="00210F19" w:rsidRPr="00210F19" w:rsidRDefault="00210F19" w:rsidP="00210F19">
      <w:r w:rsidRPr="00210F19">
        <w:t>Existe la necesidad de una herramienta tecnológica contextualizada que conecte a los productores con los consumidores, visibilice el origen del café y fortalezca el tejido productivo local a través de la economía digital.</w:t>
      </w:r>
    </w:p>
    <w:p w14:paraId="7DFE4B75" w14:textId="58B70FFD" w:rsidR="00210F19" w:rsidRPr="00210F19" w:rsidRDefault="00210F19" w:rsidP="00210F19">
      <w:pPr>
        <w:ind w:left="1429" w:firstLine="0"/>
      </w:pPr>
    </w:p>
    <w:p w14:paraId="1FA1D306" w14:textId="77777777" w:rsidR="00210F19" w:rsidRPr="00210F19" w:rsidRDefault="00210F19" w:rsidP="00210F19">
      <w:pPr>
        <w:pStyle w:val="Ttulo1"/>
      </w:pPr>
      <w:r w:rsidRPr="00210F19">
        <w:t>2. Planteamiento del problema</w:t>
      </w:r>
    </w:p>
    <w:p w14:paraId="1E29490D" w14:textId="6B8C531E" w:rsidR="00210F19" w:rsidRPr="00210F19" w:rsidRDefault="00210F19" w:rsidP="00210F19">
      <w:r w:rsidRPr="00210F19">
        <w:t>Problema central:</w:t>
      </w:r>
      <w:r>
        <w:t xml:space="preserve"> </w:t>
      </w:r>
      <w:r w:rsidRPr="00210F19">
        <w:t>Los caficultores de Mariquita y Planadas carecen de herramientas tecnológicas para comercializar directamente su producto, lo que genera:</w:t>
      </w:r>
    </w:p>
    <w:p w14:paraId="30E43038" w14:textId="77777777" w:rsidR="00210F19" w:rsidRPr="00210F19" w:rsidRDefault="00210F19" w:rsidP="00210F19">
      <w:pPr>
        <w:pStyle w:val="Prrafodelista"/>
      </w:pPr>
      <w:r w:rsidRPr="00210F19">
        <w:t>Bajos ingresos.</w:t>
      </w:r>
    </w:p>
    <w:p w14:paraId="3D1AAC89" w14:textId="77777777" w:rsidR="00210F19" w:rsidRPr="00210F19" w:rsidRDefault="00210F19" w:rsidP="00210F19">
      <w:pPr>
        <w:pStyle w:val="Prrafodelista"/>
      </w:pPr>
      <w:r w:rsidRPr="00210F19">
        <w:t>Invisibilidad del valor de origen.</w:t>
      </w:r>
    </w:p>
    <w:p w14:paraId="4359D597" w14:textId="77777777" w:rsidR="00210F19" w:rsidRPr="00210F19" w:rsidRDefault="00210F19" w:rsidP="00210F19">
      <w:pPr>
        <w:pStyle w:val="Prrafodelista"/>
      </w:pPr>
      <w:r w:rsidRPr="00210F19">
        <w:t>Falta de control sobre la narrativa de su café.</w:t>
      </w:r>
    </w:p>
    <w:p w14:paraId="6863E92E" w14:textId="77777777" w:rsidR="00210F19" w:rsidRPr="00210F19" w:rsidRDefault="00210F19" w:rsidP="00210F19">
      <w:pPr>
        <w:pStyle w:val="Prrafodelista"/>
      </w:pPr>
      <w:r w:rsidRPr="00210F19">
        <w:t>Ausencia de datos para la trazabilidad.</w:t>
      </w:r>
    </w:p>
    <w:p w14:paraId="5BF5760E" w14:textId="77777777" w:rsidR="00210F19" w:rsidRPr="00210F19" w:rsidRDefault="00210F19" w:rsidP="00210F19">
      <w:pPr>
        <w:pStyle w:val="Prrafodelista"/>
      </w:pPr>
      <w:r w:rsidRPr="00210F19">
        <w:t>Debilidad en el posicionamiento de marca cafetera local.</w:t>
      </w:r>
    </w:p>
    <w:p w14:paraId="72BEE9F3" w14:textId="0747CBE7" w:rsidR="00210F19" w:rsidRDefault="00210F19" w:rsidP="00210F19">
      <w:pPr>
        <w:ind w:left="1429" w:firstLine="0"/>
      </w:pPr>
    </w:p>
    <w:p w14:paraId="3389D3DD" w14:textId="77777777" w:rsidR="00210F19" w:rsidRPr="00210F19" w:rsidRDefault="00210F19" w:rsidP="00210F19">
      <w:pPr>
        <w:ind w:left="1429" w:firstLine="0"/>
      </w:pPr>
    </w:p>
    <w:p w14:paraId="2121FA94" w14:textId="77777777" w:rsidR="00210F19" w:rsidRPr="00210F19" w:rsidRDefault="00210F19" w:rsidP="00210F19">
      <w:pPr>
        <w:pStyle w:val="Ttulo1"/>
      </w:pPr>
      <w:r w:rsidRPr="00210F19">
        <w:lastRenderedPageBreak/>
        <w:t>3. Alcance del proyecto</w:t>
      </w:r>
    </w:p>
    <w:p w14:paraId="2F96B770" w14:textId="77777777" w:rsidR="00210F19" w:rsidRPr="00210F19" w:rsidRDefault="00210F19" w:rsidP="00210F19">
      <w:pPr>
        <w:pStyle w:val="Subttulo"/>
      </w:pPr>
      <w:r w:rsidRPr="00210F19">
        <w:t>Alcance funcional del MVP:</w:t>
      </w:r>
    </w:p>
    <w:p w14:paraId="44081BF4" w14:textId="77777777" w:rsidR="00210F19" w:rsidRPr="00210F19" w:rsidRDefault="00210F19" w:rsidP="00210F19">
      <w:pPr>
        <w:pStyle w:val="Prrafodelista"/>
      </w:pPr>
      <w:r w:rsidRPr="00210F19">
        <w:t>Registro de caficultores.</w:t>
      </w:r>
    </w:p>
    <w:p w14:paraId="0625386F" w14:textId="77777777" w:rsidR="00210F19" w:rsidRPr="00210F19" w:rsidRDefault="00210F19" w:rsidP="00210F19">
      <w:pPr>
        <w:pStyle w:val="Prrafodelista"/>
      </w:pPr>
      <w:r w:rsidRPr="00210F19">
        <w:t>Publicación de productos con foto y descripción.</w:t>
      </w:r>
    </w:p>
    <w:p w14:paraId="5CF2B72A" w14:textId="77777777" w:rsidR="00210F19" w:rsidRPr="00210F19" w:rsidRDefault="00210F19" w:rsidP="00210F19">
      <w:pPr>
        <w:pStyle w:val="Prrafodelista"/>
      </w:pPr>
      <w:r w:rsidRPr="00210F19">
        <w:t>Catálogo público.</w:t>
      </w:r>
    </w:p>
    <w:p w14:paraId="6669B2FA" w14:textId="77777777" w:rsidR="00210F19" w:rsidRPr="00210F19" w:rsidRDefault="00210F19" w:rsidP="00210F19">
      <w:pPr>
        <w:pStyle w:val="Prrafodelista"/>
      </w:pPr>
      <w:r w:rsidRPr="00210F19">
        <w:t>Validación por administradores.</w:t>
      </w:r>
    </w:p>
    <w:p w14:paraId="0004102B" w14:textId="77777777" w:rsidR="00210F19" w:rsidRPr="00210F19" w:rsidRDefault="00210F19" w:rsidP="00210F19">
      <w:pPr>
        <w:pStyle w:val="Prrafodelista"/>
      </w:pPr>
      <w:r w:rsidRPr="00210F19">
        <w:t>Estadísticas básicas de visualización y pedidos.</w:t>
      </w:r>
    </w:p>
    <w:p w14:paraId="36ECF1F3" w14:textId="77777777" w:rsidR="00210F19" w:rsidRPr="00210F19" w:rsidRDefault="00210F19" w:rsidP="00210F19">
      <w:pPr>
        <w:pStyle w:val="Subttulo"/>
      </w:pPr>
      <w:r w:rsidRPr="00210F19">
        <w:t>Restricciones:</w:t>
      </w:r>
    </w:p>
    <w:p w14:paraId="3B0AD730" w14:textId="77777777" w:rsidR="00210F19" w:rsidRPr="00210F19" w:rsidRDefault="00210F19" w:rsidP="00210F19">
      <w:pPr>
        <w:pStyle w:val="Prrafodelista"/>
      </w:pPr>
      <w:r w:rsidRPr="00210F19">
        <w:t>No incluye pagos ni logística en esta fase.</w:t>
      </w:r>
    </w:p>
    <w:p w14:paraId="29EE20F5" w14:textId="77777777" w:rsidR="00210F19" w:rsidRPr="00210F19" w:rsidRDefault="00210F19" w:rsidP="00210F19">
      <w:pPr>
        <w:pStyle w:val="Prrafodelista"/>
      </w:pPr>
      <w:r w:rsidRPr="00210F19">
        <w:t>Limitado a Planadas y Mariquita.</w:t>
      </w:r>
    </w:p>
    <w:p w14:paraId="2F732CA6" w14:textId="77777777" w:rsidR="00210F19" w:rsidRPr="00210F19" w:rsidRDefault="00210F19" w:rsidP="00210F19">
      <w:pPr>
        <w:pStyle w:val="Prrafodelista"/>
      </w:pPr>
      <w:r w:rsidRPr="00210F19">
        <w:t>Requiere conexión mínima a internet.</w:t>
      </w:r>
    </w:p>
    <w:p w14:paraId="7084A761" w14:textId="77777777" w:rsidR="00210F19" w:rsidRPr="00210F19" w:rsidRDefault="00210F19" w:rsidP="00210F19">
      <w:pPr>
        <w:pStyle w:val="Subttulo"/>
      </w:pPr>
      <w:r w:rsidRPr="00210F19">
        <w:t>Criterios de aceptación:</w:t>
      </w:r>
    </w:p>
    <w:p w14:paraId="2C163498" w14:textId="77777777" w:rsidR="00210F19" w:rsidRPr="00210F19" w:rsidRDefault="00210F19" w:rsidP="00210F19">
      <w:pPr>
        <w:pStyle w:val="Prrafodelista"/>
      </w:pPr>
      <w:r w:rsidRPr="00210F19">
        <w:t>Plataforma operativa en móvil.</w:t>
      </w:r>
    </w:p>
    <w:p w14:paraId="6AEC6489" w14:textId="77777777" w:rsidR="00210F19" w:rsidRPr="00210F19" w:rsidRDefault="00210F19" w:rsidP="00210F19">
      <w:pPr>
        <w:pStyle w:val="Prrafodelista"/>
      </w:pPr>
      <w:r w:rsidRPr="00210F19">
        <w:t>Validación exitosa con usuarios reales.</w:t>
      </w:r>
    </w:p>
    <w:p w14:paraId="09D9DA41" w14:textId="77777777" w:rsidR="00210F19" w:rsidRPr="00210F19" w:rsidRDefault="00210F19" w:rsidP="00210F19">
      <w:pPr>
        <w:pStyle w:val="Prrafodelista"/>
      </w:pPr>
      <w:r w:rsidRPr="00210F19">
        <w:t>Retroalimentación positiva en campo.</w:t>
      </w:r>
    </w:p>
    <w:p w14:paraId="7CBC94E4" w14:textId="77777777" w:rsidR="00210F19" w:rsidRPr="00210F19" w:rsidRDefault="00210F19" w:rsidP="00210F19">
      <w:pPr>
        <w:pStyle w:val="Ttulo1"/>
      </w:pPr>
      <w:r w:rsidRPr="00210F19">
        <w:t>4. Objetivos</w:t>
      </w:r>
    </w:p>
    <w:p w14:paraId="01E39CF1" w14:textId="77777777" w:rsidR="00210F19" w:rsidRDefault="00210F19" w:rsidP="00210F19">
      <w:pPr>
        <w:pStyle w:val="Subttulo"/>
      </w:pPr>
      <w:r w:rsidRPr="00210F19">
        <w:t>General:</w:t>
      </w:r>
    </w:p>
    <w:p w14:paraId="69A8DACC" w14:textId="496A8041" w:rsidR="00210F19" w:rsidRPr="00210F19" w:rsidRDefault="00210F19" w:rsidP="00210F19">
      <w:r w:rsidRPr="00210F19">
        <w:t>Desarrollar una plataforma web para la comercialización directa de café artesanal, fortaleciendo la trazabilidad y visibilidad de productores de Planadas y Mariquita.</w:t>
      </w:r>
    </w:p>
    <w:p w14:paraId="0DDEBA93" w14:textId="77777777" w:rsidR="00210F19" w:rsidRPr="00210F19" w:rsidRDefault="00210F19" w:rsidP="00210F19">
      <w:pPr>
        <w:pStyle w:val="Subttulo"/>
      </w:pPr>
      <w:r w:rsidRPr="00210F19">
        <w:t>Específicos:</w:t>
      </w:r>
    </w:p>
    <w:p w14:paraId="34A8538C" w14:textId="026CB6DB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Levantar requerimientos del sistema.</w:t>
      </w:r>
    </w:p>
    <w:p w14:paraId="3899F9E7" w14:textId="7AF7D325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Diseñar una interfaz web intuitiva y accesible.</w:t>
      </w:r>
    </w:p>
    <w:p w14:paraId="0614D6CF" w14:textId="2A4C09F1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Programar los módulos esenciales.</w:t>
      </w:r>
    </w:p>
    <w:p w14:paraId="6881660A" w14:textId="4FAD3CF6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Validar el sistema en campo.</w:t>
      </w:r>
    </w:p>
    <w:p w14:paraId="4734793B" w14:textId="528ED37C" w:rsidR="00210F19" w:rsidRPr="00210F19" w:rsidRDefault="00210F19" w:rsidP="00210F19">
      <w:pPr>
        <w:pStyle w:val="Prrafodelista"/>
        <w:numPr>
          <w:ilvl w:val="0"/>
          <w:numId w:val="58"/>
        </w:numPr>
      </w:pPr>
      <w:r w:rsidRPr="00210F19">
        <w:t>Documentar el impacto inicial del sistema.</w:t>
      </w:r>
    </w:p>
    <w:p w14:paraId="431B9FFB" w14:textId="1D72D570" w:rsidR="00210F19" w:rsidRPr="00210F19" w:rsidRDefault="00210F19" w:rsidP="00210F19">
      <w:pPr>
        <w:ind w:left="1429" w:firstLine="0"/>
      </w:pPr>
    </w:p>
    <w:p w14:paraId="15D527F8" w14:textId="77777777" w:rsidR="00210F19" w:rsidRPr="00210F19" w:rsidRDefault="00210F19" w:rsidP="00210F19">
      <w:pPr>
        <w:pStyle w:val="Ttulo1"/>
      </w:pPr>
      <w:r w:rsidRPr="00210F19">
        <w:lastRenderedPageBreak/>
        <w:t>5. Metodología Ágil: Kanban</w:t>
      </w:r>
    </w:p>
    <w:p w14:paraId="2D6B0905" w14:textId="77777777" w:rsidR="00210F19" w:rsidRPr="00210F19" w:rsidRDefault="00210F19" w:rsidP="00210F19">
      <w:r w:rsidRPr="00210F19">
        <w:t>El desarrollo se basará en Kanban, por su flexibilidad y enfoque visual.</w:t>
      </w:r>
    </w:p>
    <w:p w14:paraId="7E45D9EE" w14:textId="77777777" w:rsidR="00210F19" w:rsidRPr="00210F19" w:rsidRDefault="00210F19" w:rsidP="00210F19">
      <w:pPr>
        <w:pStyle w:val="Subttulo"/>
      </w:pPr>
      <w:r w:rsidRPr="00210F19">
        <w:t>Tablero estructurado:</w:t>
      </w:r>
    </w:p>
    <w:p w14:paraId="58C68CD9" w14:textId="77777777" w:rsidR="00210F19" w:rsidRPr="00210F19" w:rsidRDefault="00210F19" w:rsidP="00210F19">
      <w:pPr>
        <w:pStyle w:val="Prrafodelista"/>
      </w:pPr>
      <w:r w:rsidRPr="00210F19">
        <w:t>Backlog</w:t>
      </w:r>
    </w:p>
    <w:p w14:paraId="541657BE" w14:textId="77777777" w:rsidR="00210F19" w:rsidRPr="00210F19" w:rsidRDefault="00210F19" w:rsidP="00210F19">
      <w:pPr>
        <w:pStyle w:val="Prrafodelista"/>
      </w:pPr>
      <w:r w:rsidRPr="00210F19">
        <w:t>Por hacer</w:t>
      </w:r>
    </w:p>
    <w:p w14:paraId="7830F7FA" w14:textId="77777777" w:rsidR="00210F19" w:rsidRPr="00210F19" w:rsidRDefault="00210F19" w:rsidP="00210F19">
      <w:pPr>
        <w:pStyle w:val="Prrafodelista"/>
      </w:pPr>
      <w:r w:rsidRPr="00210F19">
        <w:t>En proceso</w:t>
      </w:r>
    </w:p>
    <w:p w14:paraId="09A61780" w14:textId="77777777" w:rsidR="00210F19" w:rsidRPr="00210F19" w:rsidRDefault="00210F19" w:rsidP="00210F19">
      <w:pPr>
        <w:pStyle w:val="Prrafodelista"/>
      </w:pPr>
      <w:r w:rsidRPr="00210F19">
        <w:t>Validación</w:t>
      </w:r>
    </w:p>
    <w:p w14:paraId="43E04FB5" w14:textId="77777777" w:rsidR="00210F19" w:rsidRPr="00210F19" w:rsidRDefault="00210F19" w:rsidP="00210F19">
      <w:pPr>
        <w:pStyle w:val="Prrafodelista"/>
      </w:pPr>
      <w:r w:rsidRPr="00210F19">
        <w:t>Hecho</w:t>
      </w:r>
    </w:p>
    <w:p w14:paraId="0F5EB42A" w14:textId="77777777" w:rsidR="00210F19" w:rsidRPr="00210F19" w:rsidRDefault="00210F19" w:rsidP="00210F19">
      <w:r w:rsidRPr="00210F19">
        <w:t xml:space="preserve">Uso de herramientas como Trello o GitHub </w:t>
      </w:r>
      <w:proofErr w:type="spellStart"/>
      <w:r w:rsidRPr="00210F19">
        <w:t>Projects</w:t>
      </w:r>
      <w:proofErr w:type="spellEnd"/>
      <w:r w:rsidRPr="00210F19">
        <w:t xml:space="preserve"> para seguimiento de tareas.</w:t>
      </w:r>
    </w:p>
    <w:p w14:paraId="3F3267D4" w14:textId="72BEC42A" w:rsidR="00210F19" w:rsidRPr="00210F19" w:rsidRDefault="00210F19" w:rsidP="00210F19">
      <w:pPr>
        <w:ind w:left="1429" w:firstLine="0"/>
      </w:pPr>
    </w:p>
    <w:p w14:paraId="0BC60F2E" w14:textId="77777777" w:rsidR="00210F19" w:rsidRPr="00210F19" w:rsidRDefault="00210F19" w:rsidP="00210F19">
      <w:pPr>
        <w:pStyle w:val="Ttulo1"/>
      </w:pPr>
      <w:r w:rsidRPr="00210F19">
        <w:t>6. Justificación por alcance</w:t>
      </w:r>
    </w:p>
    <w:p w14:paraId="36D76AFE" w14:textId="77777777" w:rsidR="00210F19" w:rsidRDefault="00210F19" w:rsidP="00210F19">
      <w:pPr>
        <w:pStyle w:val="Prrafodelista"/>
      </w:pPr>
      <w:r w:rsidRPr="00210F19">
        <w:t>Corto plazo (6 meses): MVP funcional.</w:t>
      </w:r>
    </w:p>
    <w:p w14:paraId="1DFFCAB5" w14:textId="77777777" w:rsidR="00210F19" w:rsidRDefault="00210F19" w:rsidP="00210F19">
      <w:pPr>
        <w:pStyle w:val="Prrafodelista"/>
      </w:pPr>
      <w:r w:rsidRPr="00210F19">
        <w:t>Mediano plazo (12 meses): Estadísticas, trazabilidad avanzada.</w:t>
      </w:r>
    </w:p>
    <w:p w14:paraId="4840FF0C" w14:textId="38A7F21B" w:rsidR="00210F19" w:rsidRPr="00210F19" w:rsidRDefault="00210F19" w:rsidP="00210F19">
      <w:pPr>
        <w:pStyle w:val="Prrafodelista"/>
      </w:pPr>
      <w:r w:rsidRPr="00210F19">
        <w:t>Largo plazo (18+ meses): Escalabilidad nacional, pagos digitales.</w:t>
      </w:r>
    </w:p>
    <w:p w14:paraId="00855710" w14:textId="77777777" w:rsidR="00210F19" w:rsidRPr="00210F19" w:rsidRDefault="00210F19" w:rsidP="00210F19">
      <w:pPr>
        <w:ind w:left="1429" w:firstLine="0"/>
      </w:pPr>
      <w:r w:rsidRPr="00210F19">
        <w:t>La solución fortalece la economía rural, la identidad territorial y la soberanía comercial de los caficultores.</w:t>
      </w:r>
    </w:p>
    <w:p w14:paraId="1669C347" w14:textId="1DB155DC" w:rsidR="00210F19" w:rsidRPr="00210F19" w:rsidRDefault="00210F19" w:rsidP="00210F19">
      <w:pPr>
        <w:ind w:left="1429" w:firstLine="0"/>
      </w:pPr>
    </w:p>
    <w:p w14:paraId="727532B0" w14:textId="77777777" w:rsidR="00210F19" w:rsidRPr="00210F19" w:rsidRDefault="00210F19" w:rsidP="00210F19">
      <w:pPr>
        <w:pStyle w:val="Ttulo1"/>
      </w:pPr>
      <w:r w:rsidRPr="00210F19">
        <w:t xml:space="preserve">7. Mapa de </w:t>
      </w:r>
      <w:proofErr w:type="spellStart"/>
      <w:r w:rsidRPr="00210F19">
        <w:t>stakeholders</w:t>
      </w:r>
      <w:proofErr w:type="spellEnd"/>
    </w:p>
    <w:p w14:paraId="62ECBCC6" w14:textId="329ACB7B" w:rsidR="00210F19" w:rsidRPr="00210F19" w:rsidRDefault="00B8003F" w:rsidP="00210F19">
      <w:pPr>
        <w:ind w:left="1429" w:firstLine="0"/>
      </w:pPr>
      <w:r>
        <w:rPr>
          <w:noProof/>
        </w:rPr>
        <w:lastRenderedPageBreak/>
        <w:drawing>
          <wp:inline distT="0" distB="0" distL="0" distR="0" wp14:anchorId="777D081E" wp14:editId="12AD7052">
            <wp:extent cx="3838095" cy="1114286"/>
            <wp:effectExtent l="0" t="0" r="0" b="0"/>
            <wp:docPr id="1428088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88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F450" w14:textId="1854C18D" w:rsidR="00210F19" w:rsidRPr="00210F19" w:rsidRDefault="00177CBD" w:rsidP="00B8003F">
      <w:pPr>
        <w:pStyle w:val="Ttulo1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96C5E7" wp14:editId="0692046F">
            <wp:simplePos x="0" y="0"/>
            <wp:positionH relativeFrom="margin">
              <wp:align>right</wp:align>
            </wp:positionH>
            <wp:positionV relativeFrom="paragraph">
              <wp:posOffset>413748</wp:posOffset>
            </wp:positionV>
            <wp:extent cx="6117590" cy="1784985"/>
            <wp:effectExtent l="0" t="0" r="0" b="5715"/>
            <wp:wrapTopAndBottom/>
            <wp:docPr id="7484059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0F19" w:rsidRPr="00210F19">
        <w:t>8. Matriz de riesgos</w:t>
      </w:r>
    </w:p>
    <w:p w14:paraId="002B2017" w14:textId="7A93EF6A" w:rsidR="00210F19" w:rsidRDefault="00210F19" w:rsidP="00210F19">
      <w:pPr>
        <w:ind w:left="1429" w:firstLine="0"/>
      </w:pPr>
    </w:p>
    <w:p w14:paraId="0C8E0ADE" w14:textId="77777777" w:rsidR="00B8003F" w:rsidRPr="00210F19" w:rsidRDefault="00B8003F" w:rsidP="00210F19">
      <w:pPr>
        <w:ind w:left="1429" w:firstLine="0"/>
      </w:pPr>
    </w:p>
    <w:p w14:paraId="117AC589" w14:textId="77777777" w:rsidR="00210F19" w:rsidRPr="00210F19" w:rsidRDefault="00210F19" w:rsidP="00B8003F">
      <w:pPr>
        <w:pStyle w:val="Ttulo1"/>
      </w:pPr>
      <w:r w:rsidRPr="00210F19">
        <w:t>9. Repositorio del proyecto</w:t>
      </w:r>
    </w:p>
    <w:p w14:paraId="2DF8CE92" w14:textId="77777777" w:rsidR="00210F19" w:rsidRPr="00210F19" w:rsidRDefault="00210F19" w:rsidP="00B8003F">
      <w:r w:rsidRPr="00210F19">
        <w:t xml:space="preserve">GitHub: </w:t>
      </w:r>
      <w:hyperlink r:id="rId14" w:tgtFrame="_new" w:history="1">
        <w:r w:rsidRPr="00210F19">
          <w:rPr>
            <w:rStyle w:val="Hipervnculo"/>
          </w:rPr>
          <w:t>https://github.com/usuario/cafe-origen</w:t>
        </w:r>
      </w:hyperlink>
    </w:p>
    <w:p w14:paraId="3D1988EB" w14:textId="77777777" w:rsidR="00210F19" w:rsidRPr="00210F19" w:rsidRDefault="00210F19" w:rsidP="00B8003F">
      <w:r w:rsidRPr="00210F19">
        <w:t xml:space="preserve">Rama principal: </w:t>
      </w:r>
      <w:proofErr w:type="spellStart"/>
      <w:r w:rsidRPr="00210F19">
        <w:t>main</w:t>
      </w:r>
      <w:proofErr w:type="spellEnd"/>
    </w:p>
    <w:p w14:paraId="17A66F2C" w14:textId="77777777" w:rsidR="00210F19" w:rsidRPr="00210F19" w:rsidRDefault="00210F19" w:rsidP="00B8003F">
      <w:r w:rsidRPr="00210F19">
        <w:t xml:space="preserve">Ramas colaborativas: </w:t>
      </w:r>
      <w:proofErr w:type="spellStart"/>
      <w:r w:rsidRPr="00210F19">
        <w:t>dev_jheison</w:t>
      </w:r>
      <w:proofErr w:type="spellEnd"/>
      <w:r w:rsidRPr="00210F19">
        <w:t xml:space="preserve">, </w:t>
      </w:r>
      <w:proofErr w:type="spellStart"/>
      <w:r w:rsidRPr="00210F19">
        <w:t>dev_juan</w:t>
      </w:r>
      <w:proofErr w:type="spellEnd"/>
    </w:p>
    <w:p w14:paraId="6703AF9E" w14:textId="524B9D2C" w:rsidR="00210F19" w:rsidRPr="00210F19" w:rsidRDefault="00210F19" w:rsidP="00210F19">
      <w:pPr>
        <w:ind w:left="1429" w:firstLine="0"/>
      </w:pPr>
    </w:p>
    <w:p w14:paraId="137528ED" w14:textId="77777777" w:rsidR="00210F19" w:rsidRPr="00210F19" w:rsidRDefault="00210F19" w:rsidP="00B8003F">
      <w:pPr>
        <w:pStyle w:val="Ttulo1"/>
      </w:pPr>
      <w:r w:rsidRPr="00210F19">
        <w:t>10. Levantamiento de información</w:t>
      </w:r>
    </w:p>
    <w:p w14:paraId="10AFCE7D" w14:textId="77777777" w:rsidR="00210F19" w:rsidRPr="00210F19" w:rsidRDefault="00210F19" w:rsidP="001C6FA4">
      <w:pPr>
        <w:pStyle w:val="Subttulo"/>
      </w:pPr>
      <w:r w:rsidRPr="00210F19">
        <w:t>Técnicas utilizadas:</w:t>
      </w:r>
    </w:p>
    <w:p w14:paraId="43914257" w14:textId="77777777" w:rsidR="00210F19" w:rsidRPr="00210F19" w:rsidRDefault="00210F19" w:rsidP="001C6FA4">
      <w:pPr>
        <w:pStyle w:val="Prrafodelista"/>
      </w:pPr>
      <w:r w:rsidRPr="00210F19">
        <w:lastRenderedPageBreak/>
        <w:t>Entrevistas.</w:t>
      </w:r>
    </w:p>
    <w:p w14:paraId="36AACE89" w14:textId="77777777" w:rsidR="00210F19" w:rsidRPr="00210F19" w:rsidRDefault="00210F19" w:rsidP="001C6FA4">
      <w:pPr>
        <w:pStyle w:val="Prrafodelista"/>
      </w:pPr>
      <w:r w:rsidRPr="00210F19">
        <w:t>Mapas de empatía.</w:t>
      </w:r>
    </w:p>
    <w:p w14:paraId="51C229D2" w14:textId="77777777" w:rsidR="00210F19" w:rsidRPr="00210F19" w:rsidRDefault="00210F19" w:rsidP="001C6FA4">
      <w:pPr>
        <w:pStyle w:val="Prrafodelista"/>
      </w:pPr>
      <w:r w:rsidRPr="00210F19">
        <w:t>Observación directa.</w:t>
      </w:r>
    </w:p>
    <w:p w14:paraId="20CB4524" w14:textId="77777777" w:rsidR="00210F19" w:rsidRPr="00210F19" w:rsidRDefault="00210F19" w:rsidP="001C6FA4">
      <w:pPr>
        <w:pStyle w:val="Prrafodelista"/>
      </w:pPr>
      <w:r w:rsidRPr="00210F19">
        <w:t>Grupos focales.</w:t>
      </w:r>
    </w:p>
    <w:p w14:paraId="3128467A" w14:textId="77777777" w:rsidR="00210F19" w:rsidRPr="00210F19" w:rsidRDefault="00210F19" w:rsidP="001C6FA4">
      <w:pPr>
        <w:pStyle w:val="Subttulo"/>
      </w:pPr>
      <w:r w:rsidRPr="00210F19">
        <w:t>Hallazgos:</w:t>
      </w:r>
    </w:p>
    <w:p w14:paraId="71248C56" w14:textId="77777777" w:rsidR="00210F19" w:rsidRPr="00210F19" w:rsidRDefault="00210F19" w:rsidP="001C6FA4">
      <w:pPr>
        <w:pStyle w:val="Prrafodelista"/>
      </w:pPr>
      <w:r w:rsidRPr="00210F19">
        <w:t>Interés alto en la digitalización.</w:t>
      </w:r>
    </w:p>
    <w:p w14:paraId="2228AD2A" w14:textId="77777777" w:rsidR="00210F19" w:rsidRPr="00210F19" w:rsidRDefault="00210F19" w:rsidP="001C6FA4">
      <w:pPr>
        <w:pStyle w:val="Prrafodelista"/>
      </w:pPr>
      <w:r w:rsidRPr="00210F19">
        <w:t>Conectividad limitada.</w:t>
      </w:r>
    </w:p>
    <w:p w14:paraId="0D87E9B8" w14:textId="77777777" w:rsidR="00210F19" w:rsidRPr="00210F19" w:rsidRDefault="00210F19" w:rsidP="001C6FA4">
      <w:pPr>
        <w:pStyle w:val="Prrafodelista"/>
      </w:pPr>
      <w:r w:rsidRPr="00210F19">
        <w:t>Deseo de contar la historia de su café.</w:t>
      </w:r>
    </w:p>
    <w:p w14:paraId="321DF9EF" w14:textId="60D03465" w:rsidR="00210F19" w:rsidRPr="00210F19" w:rsidRDefault="00210F19" w:rsidP="00210F19">
      <w:pPr>
        <w:ind w:left="1429" w:firstLine="0"/>
      </w:pPr>
    </w:p>
    <w:p w14:paraId="430A013E" w14:textId="77777777" w:rsidR="00210F19" w:rsidRPr="00210F19" w:rsidRDefault="00210F19" w:rsidP="001C6FA4">
      <w:pPr>
        <w:pStyle w:val="Ttulo1"/>
      </w:pPr>
      <w:r w:rsidRPr="00210F19">
        <w:t>11. Diagrama de flujo</w:t>
      </w:r>
    </w:p>
    <w:p w14:paraId="57974B79" w14:textId="523A744D" w:rsidR="00210F19" w:rsidRDefault="001C6FA4" w:rsidP="001C6FA4">
      <w:pPr>
        <w:ind w:left="1429"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C9CF1" wp14:editId="23E11D92">
                <wp:simplePos x="0" y="0"/>
                <wp:positionH relativeFrom="column">
                  <wp:posOffset>864235</wp:posOffset>
                </wp:positionH>
                <wp:positionV relativeFrom="paragraph">
                  <wp:posOffset>6275070</wp:posOffset>
                </wp:positionV>
                <wp:extent cx="4737100" cy="635"/>
                <wp:effectExtent l="0" t="0" r="0" b="0"/>
                <wp:wrapTopAndBottom/>
                <wp:docPr id="1193226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5595B" w14:textId="2E0CEF3C" w:rsidR="001C6FA4" w:rsidRPr="00A77A27" w:rsidRDefault="001C6FA4" w:rsidP="001C6FA4">
                            <w:pPr>
                              <w:pStyle w:val="Descripcin"/>
                              <w:rPr>
                                <w:noProof/>
                                <w:szCs w:val="22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instrText xml:space="preserve"> SEQ Ilustración \* ARABIC </w:instrTex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t>1</w:t>
                            </w:r>
                            <w:r>
                              <w:rPr>
                                <w:noProof/>
                                <w:bdr w:val="none" w:sz="0" w:space="0" w:color="auto" w:frame="1"/>
                              </w:rPr>
                              <w:fldChar w:fldCharType="end"/>
                            </w:r>
                            <w:r>
                              <w:t xml:space="preserve">diagrama de flujo de la </w:t>
                            </w:r>
                            <w:proofErr w:type="spellStart"/>
                            <w:r>
                              <w:t>solucion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C9CF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8.05pt;margin-top:494.1pt;width:3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" stroked="f">
                <v:textbox style="mso-fit-shape-to-text:t" inset="0,0,0,0">
                  <w:txbxContent>
                    <w:p w14:paraId="1B85595B" w14:textId="2E0CEF3C" w:rsidR="001C6FA4" w:rsidRPr="00A77A27" w:rsidRDefault="001C6FA4" w:rsidP="001C6FA4">
                      <w:pPr>
                        <w:pStyle w:val="Descripcin"/>
                        <w:rPr>
                          <w:noProof/>
                          <w:szCs w:val="22"/>
                          <w:bdr w:val="none" w:sz="0" w:space="0" w:color="auto" w:frame="1"/>
                        </w:rPr>
                      </w:pP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begin"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instrText xml:space="preserve"> SEQ Ilustración \* ARABIC </w:instrTex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separate"/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t>1</w:t>
                      </w:r>
                      <w:r>
                        <w:rPr>
                          <w:noProof/>
                          <w:bdr w:val="none" w:sz="0" w:space="0" w:color="auto" w:frame="1"/>
                        </w:rPr>
                        <w:fldChar w:fldCharType="end"/>
                      </w:r>
                      <w:r>
                        <w:t xml:space="preserve">diagrama de flujo de la </w:t>
                      </w:r>
                      <w:proofErr w:type="spellStart"/>
                      <w:r>
                        <w:t>solucion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8516F95" wp14:editId="72C55878">
            <wp:simplePos x="0" y="0"/>
            <wp:positionH relativeFrom="column">
              <wp:posOffset>864235</wp:posOffset>
            </wp:positionH>
            <wp:positionV relativeFrom="paragraph">
              <wp:posOffset>0</wp:posOffset>
            </wp:positionV>
            <wp:extent cx="4737100" cy="6217920"/>
            <wp:effectExtent l="0" t="0" r="6350" b="0"/>
            <wp:wrapTopAndBottom/>
            <wp:docPr id="717410056" name="Imagen 1" descr="Diagrama de flujo atractivo y estilizado para el proceso de gestión de pedidos en un sistema de caficul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Diagrama de flujo atractivo y estilizado para el proceso de gestión de pedidos en un sistema de caficultor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B2EC68" w14:textId="77777777" w:rsidR="001C6FA4" w:rsidRPr="00210F19" w:rsidRDefault="001C6FA4" w:rsidP="00210F19">
      <w:pPr>
        <w:ind w:left="1429" w:firstLine="0"/>
      </w:pPr>
    </w:p>
    <w:p w14:paraId="62373566" w14:textId="77777777" w:rsidR="00210F19" w:rsidRPr="00210F19" w:rsidRDefault="00210F19" w:rsidP="001C6FA4">
      <w:pPr>
        <w:pStyle w:val="Ttulo1"/>
      </w:pPr>
      <w:r w:rsidRPr="00210F19">
        <w:t>12. Historias de usuario</w:t>
      </w:r>
    </w:p>
    <w:p w14:paraId="7B087F17" w14:textId="77777777" w:rsidR="00210F19" w:rsidRPr="00210F19" w:rsidRDefault="00210F19" w:rsidP="001C6FA4">
      <w:r w:rsidRPr="00210F19">
        <w:t>HU01: Como caficultor, quiero registrar mi finca para mostrar mi historia.</w:t>
      </w:r>
    </w:p>
    <w:p w14:paraId="10008AEC" w14:textId="77777777" w:rsidR="00210F19" w:rsidRPr="00210F19" w:rsidRDefault="00210F19" w:rsidP="001C6FA4">
      <w:r w:rsidRPr="00210F19">
        <w:t>HU02: Como caficultor, quiero publicar productos.</w:t>
      </w:r>
    </w:p>
    <w:p w14:paraId="7FDE330F" w14:textId="77777777" w:rsidR="00210F19" w:rsidRPr="00210F19" w:rsidRDefault="00210F19" w:rsidP="001C6FA4">
      <w:r w:rsidRPr="00210F19">
        <w:t>HU03: Como consumidor, quiero explorar cafés por región.</w:t>
      </w:r>
    </w:p>
    <w:p w14:paraId="0A59B08D" w14:textId="77777777" w:rsidR="00210F19" w:rsidRPr="00210F19" w:rsidRDefault="00210F19" w:rsidP="001C6FA4">
      <w:r w:rsidRPr="00210F19">
        <w:t>HU04: Como administrador, quiero validar contenido.</w:t>
      </w:r>
    </w:p>
    <w:p w14:paraId="2DD6CC7E" w14:textId="77777777" w:rsidR="00210F19" w:rsidRPr="00210F19" w:rsidRDefault="00210F19" w:rsidP="001C6FA4">
      <w:r w:rsidRPr="00210F19">
        <w:t>HU05: Como caficultor, quiero ser notificado de pedidos.</w:t>
      </w:r>
    </w:p>
    <w:p w14:paraId="246FCB40" w14:textId="77777777" w:rsidR="00210F19" w:rsidRPr="00210F19" w:rsidRDefault="00210F19" w:rsidP="001C6FA4">
      <w:r w:rsidRPr="00210F19">
        <w:t>HU06: Como consumidor, quiero dejar comentarios.</w:t>
      </w:r>
    </w:p>
    <w:p w14:paraId="6FD5290B" w14:textId="77777777" w:rsidR="00210F19" w:rsidRPr="00210F19" w:rsidRDefault="00210F19" w:rsidP="001C6FA4">
      <w:r w:rsidRPr="00210F19">
        <w:t>HU07: Como coordinador, quiero ver estadísticas.</w:t>
      </w:r>
    </w:p>
    <w:p w14:paraId="5F94802F" w14:textId="77777777" w:rsidR="00210F19" w:rsidRPr="00210F19" w:rsidRDefault="00210F19" w:rsidP="001C6FA4">
      <w:r w:rsidRPr="00210F19">
        <w:t>HU08: Como caficultor, quiero ver mi historial de ventas.</w:t>
      </w:r>
    </w:p>
    <w:p w14:paraId="5F066835" w14:textId="46A0D8BA" w:rsidR="00210F19" w:rsidRPr="00210F19" w:rsidRDefault="00210F19" w:rsidP="00210F19">
      <w:pPr>
        <w:ind w:left="1429" w:firstLine="0"/>
      </w:pPr>
    </w:p>
    <w:p w14:paraId="13D8B0FE" w14:textId="77777777" w:rsidR="00210F19" w:rsidRPr="00210F19" w:rsidRDefault="00210F19" w:rsidP="001C6FA4">
      <w:pPr>
        <w:pStyle w:val="Sinespaciado"/>
      </w:pPr>
      <w:r w:rsidRPr="00210F19">
        <w:t>13. RQF / RQNF</w:t>
      </w:r>
    </w:p>
    <w:p w14:paraId="7B0ABDC9" w14:textId="77777777" w:rsidR="00210F19" w:rsidRPr="00210F19" w:rsidRDefault="00210F19" w:rsidP="001C6FA4">
      <w:pPr>
        <w:pStyle w:val="Subttulo"/>
      </w:pPr>
      <w:r w:rsidRPr="00210F19">
        <w:t>RQF:</w:t>
      </w:r>
    </w:p>
    <w:p w14:paraId="661FCD17" w14:textId="77777777" w:rsidR="00210F19" w:rsidRPr="00210F19" w:rsidRDefault="00210F19" w:rsidP="001C6FA4">
      <w:pPr>
        <w:pStyle w:val="Prrafodelista"/>
      </w:pPr>
      <w:r w:rsidRPr="00210F19">
        <w:t>Registro de caficultores.</w:t>
      </w:r>
    </w:p>
    <w:p w14:paraId="6D0BDBF8" w14:textId="77777777" w:rsidR="00210F19" w:rsidRPr="00210F19" w:rsidRDefault="00210F19" w:rsidP="001C6FA4">
      <w:pPr>
        <w:pStyle w:val="Prrafodelista"/>
      </w:pPr>
      <w:r w:rsidRPr="00210F19">
        <w:t>Catálogo de productos.</w:t>
      </w:r>
    </w:p>
    <w:p w14:paraId="7B02B984" w14:textId="77777777" w:rsidR="00210F19" w:rsidRPr="00210F19" w:rsidRDefault="00210F19" w:rsidP="001C6FA4">
      <w:pPr>
        <w:pStyle w:val="Prrafodelista"/>
      </w:pPr>
      <w:r w:rsidRPr="00210F19">
        <w:t>Validación de contenido.</w:t>
      </w:r>
    </w:p>
    <w:p w14:paraId="32940A0B" w14:textId="77777777" w:rsidR="00210F19" w:rsidRPr="00210F19" w:rsidRDefault="00210F19" w:rsidP="001C6FA4">
      <w:pPr>
        <w:pStyle w:val="Prrafodelista"/>
      </w:pPr>
      <w:r w:rsidRPr="00210F19">
        <w:t>Gestión básica de pedidos.</w:t>
      </w:r>
    </w:p>
    <w:p w14:paraId="74522308" w14:textId="77777777" w:rsidR="00210F19" w:rsidRPr="00210F19" w:rsidRDefault="00210F19" w:rsidP="001C6FA4">
      <w:pPr>
        <w:pStyle w:val="Subttulo"/>
      </w:pPr>
      <w:r w:rsidRPr="00210F19">
        <w:t>RQNF:</w:t>
      </w:r>
    </w:p>
    <w:p w14:paraId="0E16DE59" w14:textId="77777777" w:rsidR="00210F19" w:rsidRPr="00210F19" w:rsidRDefault="00210F19" w:rsidP="001C6FA4">
      <w:pPr>
        <w:pStyle w:val="Prrafodelista"/>
      </w:pPr>
      <w:r w:rsidRPr="00210F19">
        <w:t>Carga rápida (&lt;5s).</w:t>
      </w:r>
    </w:p>
    <w:p w14:paraId="1E5CBA4D" w14:textId="77777777" w:rsidR="00210F19" w:rsidRPr="00210F19" w:rsidRDefault="00210F19" w:rsidP="001C6FA4">
      <w:pPr>
        <w:pStyle w:val="Prrafodelista"/>
      </w:pPr>
      <w:r w:rsidRPr="00210F19">
        <w:t>Compatibilidad móvil.</w:t>
      </w:r>
    </w:p>
    <w:p w14:paraId="6663D7C3" w14:textId="77777777" w:rsidR="00210F19" w:rsidRPr="00210F19" w:rsidRDefault="00210F19" w:rsidP="001C6FA4">
      <w:pPr>
        <w:pStyle w:val="Prrafodelista"/>
      </w:pPr>
      <w:r w:rsidRPr="00210F19">
        <w:t>Seguridad básica.</w:t>
      </w:r>
    </w:p>
    <w:p w14:paraId="1F595219" w14:textId="77777777" w:rsidR="00210F19" w:rsidRPr="00210F19" w:rsidRDefault="00210F19" w:rsidP="001C6FA4">
      <w:pPr>
        <w:pStyle w:val="Prrafodelista"/>
      </w:pPr>
      <w:r w:rsidRPr="00210F19">
        <w:t>Interfaz intuitiva.</w:t>
      </w:r>
    </w:p>
    <w:p w14:paraId="40AF3F08" w14:textId="588F8EEE" w:rsidR="00210F19" w:rsidRPr="00210F19" w:rsidRDefault="00210F19" w:rsidP="00210F19">
      <w:pPr>
        <w:ind w:left="1429" w:firstLine="0"/>
      </w:pPr>
    </w:p>
    <w:p w14:paraId="1E11E75B" w14:textId="77777777" w:rsidR="00210F19" w:rsidRPr="00210F19" w:rsidRDefault="00210F19" w:rsidP="001C6FA4">
      <w:pPr>
        <w:pStyle w:val="Ttulo1"/>
      </w:pPr>
      <w:r w:rsidRPr="00210F19">
        <w:t xml:space="preserve">14. Evidencias de </w:t>
      </w:r>
      <w:proofErr w:type="spellStart"/>
      <w:r w:rsidRPr="00210F19">
        <w:t>Design</w:t>
      </w:r>
      <w:proofErr w:type="spellEnd"/>
      <w:r w:rsidRPr="00210F19">
        <w:t xml:space="preserve"> </w:t>
      </w:r>
      <w:proofErr w:type="spellStart"/>
      <w:r w:rsidRPr="00210F19">
        <w:t>Thinking</w:t>
      </w:r>
      <w:proofErr w:type="spellEnd"/>
    </w:p>
    <w:p w14:paraId="2FE5528B" w14:textId="77777777" w:rsidR="00210F19" w:rsidRPr="00210F19" w:rsidRDefault="00210F19" w:rsidP="001C6FA4">
      <w:pPr>
        <w:pStyle w:val="Prrafodelista"/>
      </w:pPr>
      <w:r w:rsidRPr="00210F19">
        <w:t>Empatizar: entrevistas y observación en campo.</w:t>
      </w:r>
    </w:p>
    <w:p w14:paraId="0B9C7917" w14:textId="77777777" w:rsidR="00210F19" w:rsidRPr="00210F19" w:rsidRDefault="00210F19" w:rsidP="001C6FA4">
      <w:pPr>
        <w:pStyle w:val="Prrafodelista"/>
      </w:pPr>
      <w:r w:rsidRPr="00210F19">
        <w:t>Definir: problemas priorizados.</w:t>
      </w:r>
    </w:p>
    <w:p w14:paraId="0CDE0BA0" w14:textId="77777777" w:rsidR="00210F19" w:rsidRPr="00210F19" w:rsidRDefault="00210F19" w:rsidP="001C6FA4">
      <w:pPr>
        <w:pStyle w:val="Prrafodelista"/>
      </w:pPr>
      <w:r w:rsidRPr="00210F19">
        <w:t>Idear: lluvia de ideas + votación.</w:t>
      </w:r>
    </w:p>
    <w:p w14:paraId="3D70A94E" w14:textId="77777777" w:rsidR="00210F19" w:rsidRPr="00210F19" w:rsidRDefault="00210F19" w:rsidP="001C6FA4">
      <w:pPr>
        <w:pStyle w:val="Prrafodelista"/>
      </w:pPr>
      <w:r w:rsidRPr="00210F19">
        <w:t xml:space="preserve">Prototipar: </w:t>
      </w:r>
      <w:proofErr w:type="spellStart"/>
      <w:r w:rsidRPr="00210F19">
        <w:t>Figma</w:t>
      </w:r>
      <w:proofErr w:type="spellEnd"/>
      <w:r w:rsidRPr="00210F19">
        <w:t>.</w:t>
      </w:r>
    </w:p>
    <w:p w14:paraId="261BE74F" w14:textId="77777777" w:rsidR="00210F19" w:rsidRPr="00210F19" w:rsidRDefault="00210F19" w:rsidP="001C6FA4">
      <w:pPr>
        <w:pStyle w:val="Prrafodelista"/>
      </w:pPr>
      <w:r w:rsidRPr="00210F19">
        <w:t>Testear: pruebas en campo con ajustes.</w:t>
      </w:r>
    </w:p>
    <w:p w14:paraId="1785909A" w14:textId="13427F56" w:rsidR="00210F19" w:rsidRPr="00210F19" w:rsidRDefault="00210F19" w:rsidP="00210F19">
      <w:pPr>
        <w:ind w:left="1429" w:firstLine="0"/>
      </w:pPr>
    </w:p>
    <w:p w14:paraId="7A0921AF" w14:textId="77777777" w:rsidR="00210F19" w:rsidRPr="00210F19" w:rsidRDefault="00210F19" w:rsidP="001C6FA4">
      <w:pPr>
        <w:pStyle w:val="Ttulo1"/>
      </w:pPr>
      <w:r w:rsidRPr="00210F19">
        <w:t>15. Competencias clave</w:t>
      </w:r>
    </w:p>
    <w:p w14:paraId="6689094F" w14:textId="787EC85C" w:rsidR="00210F19" w:rsidRPr="00210F19" w:rsidRDefault="00471173" w:rsidP="00210F19">
      <w:pPr>
        <w:ind w:left="1429" w:firstLine="0"/>
      </w:pPr>
      <w:r>
        <w:rPr>
          <w:noProof/>
        </w:rPr>
        <w:drawing>
          <wp:inline distT="0" distB="0" distL="0" distR="0" wp14:anchorId="48E50508" wp14:editId="14FED9C7">
            <wp:extent cx="2571750" cy="3581400"/>
            <wp:effectExtent l="0" t="0" r="0" b="0"/>
            <wp:docPr id="2350643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BE160CD1-E906-8304-E077-9C0C373451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BE160CD1-E906-8304-E077-9C0C3734510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581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23707F9" w14:textId="77777777" w:rsidR="00210F19" w:rsidRPr="00210F19" w:rsidRDefault="00210F19" w:rsidP="00471173">
      <w:pPr>
        <w:pStyle w:val="Ttulo1"/>
      </w:pPr>
      <w:r w:rsidRPr="00210F19">
        <w:t>16. Relación con el currículo</w:t>
      </w:r>
    </w:p>
    <w:p w14:paraId="0439A0FF" w14:textId="77777777" w:rsidR="00210F19" w:rsidRPr="00210F19" w:rsidRDefault="00210F19" w:rsidP="00471173">
      <w:pPr>
        <w:pStyle w:val="Prrafodelista"/>
      </w:pPr>
      <w:r w:rsidRPr="00210F19">
        <w:lastRenderedPageBreak/>
        <w:t>Gestión de software (Kanban).</w:t>
      </w:r>
    </w:p>
    <w:p w14:paraId="31E1F954" w14:textId="77777777" w:rsidR="00210F19" w:rsidRPr="00210F19" w:rsidRDefault="00210F19" w:rsidP="00471173">
      <w:pPr>
        <w:pStyle w:val="Prrafodelista"/>
      </w:pPr>
      <w:r w:rsidRPr="00210F19">
        <w:t>Ética profesional.</w:t>
      </w:r>
    </w:p>
    <w:p w14:paraId="4526E92D" w14:textId="77777777" w:rsidR="00210F19" w:rsidRPr="00210F19" w:rsidRDefault="00210F19" w:rsidP="00471173">
      <w:pPr>
        <w:pStyle w:val="Prrafodelista"/>
      </w:pPr>
      <w:r w:rsidRPr="00210F19">
        <w:t>Desarrollo territorial sostenible.</w:t>
      </w:r>
    </w:p>
    <w:p w14:paraId="00CC3F24" w14:textId="77777777" w:rsidR="00210F19" w:rsidRPr="00210F19" w:rsidRDefault="00210F19" w:rsidP="00471173">
      <w:pPr>
        <w:pStyle w:val="Prrafodelista"/>
      </w:pPr>
      <w:r w:rsidRPr="00210F19">
        <w:t>Redacción técnica (APA 7).</w:t>
      </w:r>
    </w:p>
    <w:p w14:paraId="369EE8BF" w14:textId="77777777" w:rsidR="00210F19" w:rsidRPr="00210F19" w:rsidRDefault="00210F19" w:rsidP="00471173">
      <w:pPr>
        <w:pStyle w:val="Prrafodelista"/>
      </w:pPr>
      <w:r w:rsidRPr="00210F19">
        <w:t>Trabajo interdisciplinario.</w:t>
      </w:r>
    </w:p>
    <w:p w14:paraId="0953C8B9" w14:textId="3A547AA8" w:rsidR="00210F19" w:rsidRPr="00210F19" w:rsidRDefault="00210F19" w:rsidP="00210F19">
      <w:pPr>
        <w:ind w:left="1429" w:firstLine="0"/>
      </w:pPr>
    </w:p>
    <w:p w14:paraId="6E481E45" w14:textId="77777777" w:rsidR="00210F19" w:rsidRPr="00210F19" w:rsidRDefault="00210F19" w:rsidP="00471173">
      <w:pPr>
        <w:pStyle w:val="Ttulo1"/>
      </w:pPr>
      <w:r w:rsidRPr="00210F19">
        <w:t>17. Método de evaluación</w:t>
      </w:r>
    </w:p>
    <w:p w14:paraId="5FBE3EB1" w14:textId="77777777" w:rsidR="00210F19" w:rsidRPr="00210F19" w:rsidRDefault="00210F19" w:rsidP="00471173">
      <w:pPr>
        <w:pStyle w:val="Prrafodelista"/>
      </w:pPr>
      <w:r w:rsidRPr="00210F19">
        <w:t>Pruebas técnicas con usuarios reales.</w:t>
      </w:r>
    </w:p>
    <w:p w14:paraId="2077EF6F" w14:textId="77777777" w:rsidR="00210F19" w:rsidRPr="00210F19" w:rsidRDefault="00210F19" w:rsidP="00471173">
      <w:pPr>
        <w:pStyle w:val="Prrafodelista"/>
      </w:pPr>
      <w:r w:rsidRPr="00210F19">
        <w:t>Encuestas de satisfacción.</w:t>
      </w:r>
    </w:p>
    <w:p w14:paraId="342934B7" w14:textId="77777777" w:rsidR="00210F19" w:rsidRPr="00210F19" w:rsidRDefault="00210F19" w:rsidP="00471173">
      <w:pPr>
        <w:pStyle w:val="Prrafodelista"/>
      </w:pPr>
      <w:r w:rsidRPr="00210F19">
        <w:t>Métricas de uso y retroalimentación.</w:t>
      </w:r>
    </w:p>
    <w:p w14:paraId="2BD81D95" w14:textId="77777777" w:rsidR="00210F19" w:rsidRPr="00210F19" w:rsidRDefault="00210F19" w:rsidP="00471173">
      <w:pPr>
        <w:pStyle w:val="Prrafodelista"/>
      </w:pPr>
      <w:r w:rsidRPr="00210F19">
        <w:t>Impacto en ingresos y visibilidad.</w:t>
      </w:r>
    </w:p>
    <w:p w14:paraId="1CF3B373" w14:textId="1209E7FB" w:rsidR="00210F19" w:rsidRPr="00210F19" w:rsidRDefault="00210F19" w:rsidP="00210F19">
      <w:pPr>
        <w:ind w:left="1429" w:firstLine="0"/>
      </w:pPr>
    </w:p>
    <w:p w14:paraId="4C37FFD8" w14:textId="77777777" w:rsidR="00210F19" w:rsidRPr="00210F19" w:rsidRDefault="00210F19" w:rsidP="00471173">
      <w:pPr>
        <w:pStyle w:val="Ttulo1"/>
      </w:pPr>
      <w:r w:rsidRPr="00210F19">
        <w:t>18. Producto final</w:t>
      </w:r>
    </w:p>
    <w:p w14:paraId="1B5EDCBC" w14:textId="77777777" w:rsidR="00210F19" w:rsidRPr="00210F19" w:rsidRDefault="00210F19" w:rsidP="00471173">
      <w:pPr>
        <w:pStyle w:val="Prrafodelista"/>
      </w:pPr>
      <w:r w:rsidRPr="00210F19">
        <w:t>Plataforma responsiva (PWA).</w:t>
      </w:r>
    </w:p>
    <w:p w14:paraId="2146D4EB" w14:textId="77777777" w:rsidR="00210F19" w:rsidRPr="00210F19" w:rsidRDefault="00210F19" w:rsidP="00471173">
      <w:pPr>
        <w:pStyle w:val="Prrafodelista"/>
      </w:pPr>
      <w:r w:rsidRPr="00210F19">
        <w:t>Registro y perfiles públicos de caficultores.</w:t>
      </w:r>
    </w:p>
    <w:p w14:paraId="3562ECD3" w14:textId="77777777" w:rsidR="00210F19" w:rsidRPr="00210F19" w:rsidRDefault="00210F19" w:rsidP="00471173">
      <w:pPr>
        <w:pStyle w:val="Prrafodelista"/>
      </w:pPr>
      <w:r w:rsidRPr="00210F19">
        <w:t>Catálogo de productos.</w:t>
      </w:r>
    </w:p>
    <w:p w14:paraId="2F242FFF" w14:textId="77777777" w:rsidR="00210F19" w:rsidRPr="00210F19" w:rsidRDefault="00210F19" w:rsidP="00471173">
      <w:pPr>
        <w:pStyle w:val="Prrafodelista"/>
      </w:pPr>
      <w:r w:rsidRPr="00210F19">
        <w:t>Panel de administración.</w:t>
      </w:r>
    </w:p>
    <w:p w14:paraId="1A521F35" w14:textId="77777777" w:rsidR="00210F19" w:rsidRPr="00210F19" w:rsidRDefault="00210F19" w:rsidP="00471173">
      <w:pPr>
        <w:pStyle w:val="Prrafodelista"/>
      </w:pPr>
      <w:r w:rsidRPr="00210F19">
        <w:t>Visibilidad directa del origen del café.</w:t>
      </w:r>
    </w:p>
    <w:p w14:paraId="5B83F85D" w14:textId="6B7F34C2" w:rsidR="00210F19" w:rsidRPr="00210F19" w:rsidRDefault="00210F19" w:rsidP="00210F19">
      <w:pPr>
        <w:ind w:left="1429" w:firstLine="0"/>
      </w:pPr>
    </w:p>
    <w:p w14:paraId="70DBE5E4" w14:textId="77777777" w:rsidR="00210F19" w:rsidRPr="00210F19" w:rsidRDefault="00210F19" w:rsidP="00210F19">
      <w:pPr>
        <w:ind w:left="1429" w:firstLine="0"/>
      </w:pPr>
      <w:r w:rsidRPr="00210F19">
        <w:t>19. Tareas clave del equipo</w:t>
      </w:r>
    </w:p>
    <w:p w14:paraId="76AE879B" w14:textId="28BB7152" w:rsidR="00210F19" w:rsidRDefault="00471173" w:rsidP="00210F19">
      <w:pPr>
        <w:ind w:left="1429" w:firstLine="0"/>
      </w:pPr>
      <w:r>
        <w:rPr>
          <w:noProof/>
        </w:rPr>
        <w:lastRenderedPageBreak/>
        <w:drawing>
          <wp:inline distT="0" distB="0" distL="0" distR="0" wp14:anchorId="39F72D55" wp14:editId="5A92E7D9">
            <wp:extent cx="2190750" cy="2774950"/>
            <wp:effectExtent l="0" t="0" r="0" b="635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00D84C71-9156-453A-6F59-D44EC98365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00D84C71-9156-453A-6F59-D44EC98365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7749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B20136C" w14:textId="77777777" w:rsidR="00471173" w:rsidRPr="00210F19" w:rsidRDefault="00471173" w:rsidP="00210F19">
      <w:pPr>
        <w:ind w:left="1429" w:firstLine="0"/>
      </w:pPr>
    </w:p>
    <w:p w14:paraId="20952D63" w14:textId="77777777" w:rsidR="00210F19" w:rsidRPr="00210F19" w:rsidRDefault="00210F19" w:rsidP="00471173">
      <w:pPr>
        <w:pStyle w:val="Ttulo1"/>
      </w:pPr>
      <w:r w:rsidRPr="00210F19">
        <w:t>20. Difusión</w:t>
      </w:r>
    </w:p>
    <w:p w14:paraId="15FAEDFC" w14:textId="77777777" w:rsidR="00210F19" w:rsidRPr="00210F19" w:rsidRDefault="00210F19" w:rsidP="00471173">
      <w:pPr>
        <w:pStyle w:val="Prrafodelista"/>
      </w:pPr>
      <w:r w:rsidRPr="00210F19">
        <w:t>Redes sociales con contenido visual.</w:t>
      </w:r>
    </w:p>
    <w:p w14:paraId="568886CE" w14:textId="77777777" w:rsidR="00210F19" w:rsidRPr="00210F19" w:rsidRDefault="00210F19" w:rsidP="00471173">
      <w:pPr>
        <w:pStyle w:val="Prrafodelista"/>
      </w:pPr>
      <w:r w:rsidRPr="00210F19">
        <w:t>Eventos cafeteros y ferias locales.</w:t>
      </w:r>
    </w:p>
    <w:p w14:paraId="4EA877C2" w14:textId="77777777" w:rsidR="00210F19" w:rsidRPr="00210F19" w:rsidRDefault="00210F19" w:rsidP="00471173">
      <w:pPr>
        <w:pStyle w:val="Prrafodelista"/>
      </w:pPr>
      <w:r w:rsidRPr="00210F19">
        <w:t>Código QR en empaques.</w:t>
      </w:r>
    </w:p>
    <w:p w14:paraId="30072F09" w14:textId="77777777" w:rsidR="00210F19" w:rsidRPr="00210F19" w:rsidRDefault="00210F19" w:rsidP="00471173">
      <w:pPr>
        <w:pStyle w:val="Prrafodelista"/>
      </w:pPr>
      <w:r w:rsidRPr="00210F19">
        <w:t>Canal de YouTube con videos del productor.</w:t>
      </w:r>
    </w:p>
    <w:p w14:paraId="1EA432C8" w14:textId="2370C8AD" w:rsidR="00210F19" w:rsidRPr="00210F19" w:rsidRDefault="00210F19" w:rsidP="00210F19">
      <w:pPr>
        <w:ind w:left="1429" w:firstLine="0"/>
      </w:pPr>
    </w:p>
    <w:p w14:paraId="1C3CD336" w14:textId="77777777" w:rsidR="00210F19" w:rsidRPr="00210F19" w:rsidRDefault="00210F19" w:rsidP="00471173">
      <w:pPr>
        <w:pStyle w:val="Ttulo1"/>
      </w:pPr>
      <w:r w:rsidRPr="00210F19">
        <w:t>21. Recursos</w:t>
      </w:r>
    </w:p>
    <w:p w14:paraId="647F8D11" w14:textId="77777777" w:rsidR="00210F19" w:rsidRPr="00210F19" w:rsidRDefault="00210F19" w:rsidP="00471173">
      <w:pPr>
        <w:ind w:left="1429" w:firstLine="0"/>
        <w:jc w:val="left"/>
      </w:pPr>
      <w:r w:rsidRPr="00210F19">
        <w:rPr>
          <w:rStyle w:val="PrrafodelistaCar"/>
        </w:rPr>
        <w:t>Humanos: 2 desarrolladores, asesor(a), caficultores.</w:t>
      </w:r>
      <w:r w:rsidRPr="00210F19">
        <w:rPr>
          <w:rStyle w:val="PrrafodelistaCar"/>
        </w:rPr>
        <w:br/>
        <w:t xml:space="preserve">Tecnológicos: GitHub, </w:t>
      </w:r>
      <w:proofErr w:type="spellStart"/>
      <w:r w:rsidRPr="00210F19">
        <w:rPr>
          <w:rStyle w:val="PrrafodelistaCar"/>
        </w:rPr>
        <w:t>Firebase</w:t>
      </w:r>
      <w:proofErr w:type="spellEnd"/>
      <w:r w:rsidRPr="00210F19">
        <w:rPr>
          <w:rStyle w:val="PrrafodelistaCar"/>
        </w:rPr>
        <w:t xml:space="preserve">, </w:t>
      </w:r>
      <w:proofErr w:type="spellStart"/>
      <w:r w:rsidRPr="00210F19">
        <w:rPr>
          <w:rStyle w:val="PrrafodelistaCar"/>
        </w:rPr>
        <w:t>Figma</w:t>
      </w:r>
      <w:proofErr w:type="spellEnd"/>
      <w:r w:rsidRPr="00210F19">
        <w:rPr>
          <w:rStyle w:val="PrrafodelistaCar"/>
        </w:rPr>
        <w:t>, Trello.</w:t>
      </w:r>
      <w:r w:rsidRPr="00210F19">
        <w:rPr>
          <w:rStyle w:val="PrrafodelistaCar"/>
        </w:rPr>
        <w:br/>
        <w:t>Financieros: Transporte, hosting, materiales de campo</w:t>
      </w:r>
      <w:r w:rsidRPr="00210F19">
        <w:t>.</w:t>
      </w:r>
    </w:p>
    <w:p w14:paraId="0C53A5D6" w14:textId="278A4746" w:rsidR="00210F19" w:rsidRPr="00210F19" w:rsidRDefault="00210F19" w:rsidP="00210F19">
      <w:pPr>
        <w:ind w:left="1429" w:firstLine="0"/>
      </w:pPr>
    </w:p>
    <w:p w14:paraId="000DC25C" w14:textId="77777777" w:rsidR="00210F19" w:rsidRPr="00210F19" w:rsidRDefault="00210F19" w:rsidP="00471173">
      <w:pPr>
        <w:pStyle w:val="Ttulo1"/>
      </w:pPr>
      <w:r w:rsidRPr="00210F19">
        <w:lastRenderedPageBreak/>
        <w:t>22. Cronograma</w:t>
      </w:r>
    </w:p>
    <w:p w14:paraId="7B81624B" w14:textId="7E1D7C0B" w:rsidR="00210F19" w:rsidRPr="00210F19" w:rsidRDefault="00471173" w:rsidP="00471173">
      <w:pPr>
        <w:ind w:left="1429" w:firstLine="0"/>
        <w:jc w:val="center"/>
      </w:pPr>
      <w:r>
        <w:rPr>
          <w:noProof/>
        </w:rPr>
        <w:drawing>
          <wp:inline distT="0" distB="0" distL="0" distR="0" wp14:anchorId="4C2CBFAF" wp14:editId="398CDAA6">
            <wp:extent cx="4845016" cy="4419600"/>
            <wp:effectExtent l="0" t="0" r="0" b="0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E59E1DB8-3E53-2305-C1A1-2E6D254DD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E59E1DB8-3E53-2305-C1A1-2E6D254DD55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21" cy="4429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4D2E1" w14:textId="77777777" w:rsidR="00210F19" w:rsidRPr="00210F19" w:rsidRDefault="00210F19" w:rsidP="00471173">
      <w:pPr>
        <w:pStyle w:val="Ttulo1"/>
      </w:pPr>
      <w:r w:rsidRPr="00210F19">
        <w:t>23. Estructura del Desglose (EDT)</w:t>
      </w:r>
    </w:p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2379"/>
        <w:gridCol w:w="4098"/>
      </w:tblGrid>
      <w:tr w:rsidR="00210F19" w:rsidRPr="00210F19" w14:paraId="0DDE0043" w14:textId="77777777" w:rsidTr="0047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3AD07D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Código</w:t>
            </w:r>
          </w:p>
        </w:tc>
        <w:tc>
          <w:tcPr>
            <w:tcW w:w="0" w:type="auto"/>
            <w:vAlign w:val="center"/>
            <w:hideMark/>
          </w:tcPr>
          <w:p w14:paraId="165D2195" w14:textId="77777777" w:rsidR="00210F19" w:rsidRPr="00210F19" w:rsidRDefault="00210F19" w:rsidP="00471173">
            <w:pPr>
              <w:ind w:left="142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Actividad</w:t>
            </w:r>
          </w:p>
        </w:tc>
      </w:tr>
      <w:tr w:rsidR="00210F19" w:rsidRPr="00210F19" w14:paraId="5F933EDE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BCC77C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1.0</w:t>
            </w:r>
          </w:p>
        </w:tc>
        <w:tc>
          <w:tcPr>
            <w:tcW w:w="0" w:type="auto"/>
            <w:vAlign w:val="center"/>
            <w:hideMark/>
          </w:tcPr>
          <w:p w14:paraId="1D3D9BEB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Inicio del proyecto</w:t>
            </w:r>
          </w:p>
        </w:tc>
      </w:tr>
      <w:tr w:rsidR="00210F19" w:rsidRPr="00210F19" w14:paraId="7012E26C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DFA2D7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2.0</w:t>
            </w:r>
          </w:p>
        </w:tc>
        <w:tc>
          <w:tcPr>
            <w:tcW w:w="0" w:type="auto"/>
            <w:vAlign w:val="center"/>
            <w:hideMark/>
          </w:tcPr>
          <w:p w14:paraId="5476E3ED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Diagnóstico y análisis</w:t>
            </w:r>
          </w:p>
        </w:tc>
      </w:tr>
      <w:tr w:rsidR="00210F19" w:rsidRPr="00210F19" w14:paraId="50650887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853595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3.0</w:t>
            </w:r>
          </w:p>
        </w:tc>
        <w:tc>
          <w:tcPr>
            <w:tcW w:w="0" w:type="auto"/>
            <w:vAlign w:val="center"/>
            <w:hideMark/>
          </w:tcPr>
          <w:p w14:paraId="546561C8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Diseño de interfaz</w:t>
            </w:r>
          </w:p>
        </w:tc>
      </w:tr>
      <w:tr w:rsidR="00210F19" w:rsidRPr="00210F19" w14:paraId="63359E39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04F8D6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lastRenderedPageBreak/>
              <w:t>4.0</w:t>
            </w:r>
          </w:p>
        </w:tc>
        <w:tc>
          <w:tcPr>
            <w:tcW w:w="0" w:type="auto"/>
            <w:vAlign w:val="center"/>
            <w:hideMark/>
          </w:tcPr>
          <w:p w14:paraId="0CCB02C3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Desarrollo funcional</w:t>
            </w:r>
          </w:p>
        </w:tc>
      </w:tr>
      <w:tr w:rsidR="00210F19" w:rsidRPr="00210F19" w14:paraId="2CB9ED49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03D111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5.0</w:t>
            </w:r>
          </w:p>
        </w:tc>
        <w:tc>
          <w:tcPr>
            <w:tcW w:w="0" w:type="auto"/>
            <w:vAlign w:val="center"/>
            <w:hideMark/>
          </w:tcPr>
          <w:p w14:paraId="7C784347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Validación en campo</w:t>
            </w:r>
          </w:p>
        </w:tc>
      </w:tr>
      <w:tr w:rsidR="00210F19" w:rsidRPr="00210F19" w14:paraId="7A86059F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D0D1F9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6.0</w:t>
            </w:r>
          </w:p>
        </w:tc>
        <w:tc>
          <w:tcPr>
            <w:tcW w:w="0" w:type="auto"/>
            <w:vAlign w:val="center"/>
            <w:hideMark/>
          </w:tcPr>
          <w:p w14:paraId="2D143019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Entrega y documentación</w:t>
            </w:r>
          </w:p>
        </w:tc>
      </w:tr>
    </w:tbl>
    <w:p w14:paraId="02929D1A" w14:textId="5C9AF712" w:rsidR="00210F19" w:rsidRPr="00210F19" w:rsidRDefault="00210F19" w:rsidP="00210F19">
      <w:pPr>
        <w:ind w:left="1429" w:firstLine="0"/>
      </w:pPr>
    </w:p>
    <w:p w14:paraId="4DA19722" w14:textId="77777777" w:rsidR="00210F19" w:rsidRPr="00210F19" w:rsidRDefault="00210F19" w:rsidP="00471173">
      <w:pPr>
        <w:pStyle w:val="Ttulo1"/>
      </w:pPr>
      <w:r w:rsidRPr="00210F19">
        <w:t>24. Presupuesto</w:t>
      </w:r>
    </w:p>
    <w:tbl>
      <w:tblPr>
        <w:tblStyle w:val="Tabladecuadrcula4-nfasis11"/>
        <w:tblW w:w="0" w:type="auto"/>
        <w:jc w:val="center"/>
        <w:tblLook w:val="04A0" w:firstRow="1" w:lastRow="0" w:firstColumn="1" w:lastColumn="0" w:noHBand="0" w:noVBand="1"/>
      </w:tblPr>
      <w:tblGrid>
        <w:gridCol w:w="4273"/>
        <w:gridCol w:w="2958"/>
      </w:tblGrid>
      <w:tr w:rsidR="00210F19" w:rsidRPr="00210F19" w14:paraId="4EDF204F" w14:textId="77777777" w:rsidTr="00471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FBF08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Rubro</w:t>
            </w:r>
          </w:p>
        </w:tc>
        <w:tc>
          <w:tcPr>
            <w:tcW w:w="0" w:type="auto"/>
            <w:hideMark/>
          </w:tcPr>
          <w:p w14:paraId="01C071EC" w14:textId="77777777" w:rsidR="00210F19" w:rsidRPr="00210F19" w:rsidRDefault="00210F19" w:rsidP="00471173">
            <w:pPr>
              <w:ind w:left="142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Valor (COP)</w:t>
            </w:r>
          </w:p>
        </w:tc>
      </w:tr>
      <w:tr w:rsidR="00210F19" w:rsidRPr="00210F19" w14:paraId="7E7040A0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74BAB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Hosting y Dominio</w:t>
            </w:r>
          </w:p>
        </w:tc>
        <w:tc>
          <w:tcPr>
            <w:tcW w:w="0" w:type="auto"/>
            <w:hideMark/>
          </w:tcPr>
          <w:p w14:paraId="244ECF37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$300.000</w:t>
            </w:r>
          </w:p>
        </w:tc>
      </w:tr>
      <w:tr w:rsidR="00210F19" w:rsidRPr="00210F19" w14:paraId="4B63E5DE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6C3D8D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Pruebas y materiales</w:t>
            </w:r>
          </w:p>
        </w:tc>
        <w:tc>
          <w:tcPr>
            <w:tcW w:w="0" w:type="auto"/>
            <w:hideMark/>
          </w:tcPr>
          <w:p w14:paraId="5A8214C6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$500.000</w:t>
            </w:r>
          </w:p>
        </w:tc>
      </w:tr>
      <w:tr w:rsidR="00210F19" w:rsidRPr="00210F19" w14:paraId="22EA907D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64BBE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Transporte a campo</w:t>
            </w:r>
          </w:p>
        </w:tc>
        <w:tc>
          <w:tcPr>
            <w:tcW w:w="0" w:type="auto"/>
            <w:hideMark/>
          </w:tcPr>
          <w:p w14:paraId="1F44868D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$700.000</w:t>
            </w:r>
          </w:p>
        </w:tc>
      </w:tr>
      <w:tr w:rsidR="00210F19" w:rsidRPr="00210F19" w14:paraId="37404668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5C6E8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Diseño visual</w:t>
            </w:r>
          </w:p>
        </w:tc>
        <w:tc>
          <w:tcPr>
            <w:tcW w:w="0" w:type="auto"/>
            <w:hideMark/>
          </w:tcPr>
          <w:p w14:paraId="279C6E4D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$300.000</w:t>
            </w:r>
          </w:p>
        </w:tc>
      </w:tr>
      <w:tr w:rsidR="00210F19" w:rsidRPr="00210F19" w14:paraId="20D45826" w14:textId="77777777" w:rsidTr="00471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9D3BB" w14:textId="77777777" w:rsidR="00210F19" w:rsidRPr="00210F19" w:rsidRDefault="00210F19" w:rsidP="00471173">
            <w:pPr>
              <w:ind w:left="1429" w:firstLine="0"/>
              <w:jc w:val="center"/>
            </w:pPr>
            <w:r w:rsidRPr="00210F19">
              <w:t>Incentivos usuarios piloto</w:t>
            </w:r>
          </w:p>
        </w:tc>
        <w:tc>
          <w:tcPr>
            <w:tcW w:w="0" w:type="auto"/>
            <w:hideMark/>
          </w:tcPr>
          <w:p w14:paraId="3A9C7F81" w14:textId="77777777" w:rsidR="00210F19" w:rsidRPr="00210F19" w:rsidRDefault="00210F19" w:rsidP="00471173">
            <w:pPr>
              <w:ind w:left="1429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0F19">
              <w:t>$200.000</w:t>
            </w:r>
          </w:p>
        </w:tc>
      </w:tr>
      <w:tr w:rsidR="00210F19" w:rsidRPr="00210F19" w14:paraId="3D26658E" w14:textId="77777777" w:rsidTr="004711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66CF2" w14:textId="77777777" w:rsidR="00210F19" w:rsidRPr="00210F19" w:rsidRDefault="00210F19" w:rsidP="00471173">
            <w:pPr>
              <w:ind w:left="1429" w:firstLine="0"/>
              <w:jc w:val="center"/>
            </w:pPr>
            <w:proofErr w:type="gramStart"/>
            <w:r w:rsidRPr="00210F19">
              <w:t>Total</w:t>
            </w:r>
            <w:proofErr w:type="gramEnd"/>
            <w:r w:rsidRPr="00210F19">
              <w:t xml:space="preserve"> estimado</w:t>
            </w:r>
          </w:p>
        </w:tc>
        <w:tc>
          <w:tcPr>
            <w:tcW w:w="0" w:type="auto"/>
            <w:hideMark/>
          </w:tcPr>
          <w:p w14:paraId="61CE29CC" w14:textId="77777777" w:rsidR="00210F19" w:rsidRPr="00210F19" w:rsidRDefault="00210F19" w:rsidP="00471173">
            <w:pPr>
              <w:ind w:left="142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0F19">
              <w:t>$2.000.000</w:t>
            </w:r>
          </w:p>
        </w:tc>
      </w:tr>
    </w:tbl>
    <w:p w14:paraId="0512C863" w14:textId="05624A12" w:rsidR="00210F19" w:rsidRPr="00210F19" w:rsidRDefault="00210F19" w:rsidP="00210F19">
      <w:pPr>
        <w:ind w:left="1429" w:firstLine="0"/>
      </w:pPr>
    </w:p>
    <w:p w14:paraId="3C9E429A" w14:textId="77777777" w:rsidR="00210F19" w:rsidRPr="00210F19" w:rsidRDefault="00210F19" w:rsidP="00471173">
      <w:pPr>
        <w:pStyle w:val="Ttulo1"/>
      </w:pPr>
      <w:r w:rsidRPr="00210F19">
        <w:t>25. Saberes procedimentales</w:t>
      </w:r>
    </w:p>
    <w:p w14:paraId="1E6DD01C" w14:textId="77777777" w:rsidR="00210F19" w:rsidRPr="00210F19" w:rsidRDefault="00210F19" w:rsidP="00210F19">
      <w:pPr>
        <w:ind w:left="1429" w:firstLine="0"/>
      </w:pPr>
      <w:r w:rsidRPr="00210F19">
        <w:t>Redacción y documentación técnica (APA).</w:t>
      </w:r>
    </w:p>
    <w:p w14:paraId="75D5848E" w14:textId="77777777" w:rsidR="00210F19" w:rsidRPr="00210F19" w:rsidRDefault="00210F19" w:rsidP="00210F19">
      <w:pPr>
        <w:ind w:left="1429" w:firstLine="0"/>
      </w:pPr>
      <w:r w:rsidRPr="00210F19">
        <w:t>Gestión de proyectos ágiles.</w:t>
      </w:r>
    </w:p>
    <w:p w14:paraId="1B4B393E" w14:textId="77777777" w:rsidR="00210F19" w:rsidRPr="00210F19" w:rsidRDefault="00210F19" w:rsidP="00210F19">
      <w:pPr>
        <w:ind w:left="1429" w:firstLine="0"/>
      </w:pPr>
      <w:r w:rsidRPr="00210F19">
        <w:t>Levantamiento de requerimientos.</w:t>
      </w:r>
    </w:p>
    <w:p w14:paraId="2FDFCA87" w14:textId="77777777" w:rsidR="00210F19" w:rsidRPr="00210F19" w:rsidRDefault="00210F19" w:rsidP="00210F19">
      <w:pPr>
        <w:ind w:left="1429" w:firstLine="0"/>
      </w:pPr>
      <w:r w:rsidRPr="00210F19">
        <w:t>Análisis y diseño orientado a impacto social.</w:t>
      </w:r>
    </w:p>
    <w:p w14:paraId="37697010" w14:textId="6BACD391" w:rsidR="00210F19" w:rsidRPr="00210F19" w:rsidRDefault="00210F19" w:rsidP="00210F19">
      <w:pPr>
        <w:ind w:left="1429" w:firstLine="0"/>
      </w:pPr>
    </w:p>
    <w:p w14:paraId="62FCF98A" w14:textId="77777777" w:rsidR="00210F19" w:rsidRPr="00210F19" w:rsidRDefault="00210F19" w:rsidP="00471173">
      <w:pPr>
        <w:pStyle w:val="Ttulo1"/>
      </w:pPr>
      <w:r w:rsidRPr="00210F19">
        <w:lastRenderedPageBreak/>
        <w:t>26. Saberes actitudinales</w:t>
      </w:r>
    </w:p>
    <w:p w14:paraId="1DFE1A45" w14:textId="77777777" w:rsidR="00210F19" w:rsidRPr="00210F19" w:rsidRDefault="00210F19" w:rsidP="00210F19">
      <w:pPr>
        <w:ind w:left="1429" w:firstLine="0"/>
      </w:pPr>
      <w:r w:rsidRPr="00210F19">
        <w:t>Empatía y responsabilidad social.</w:t>
      </w:r>
    </w:p>
    <w:p w14:paraId="38429B90" w14:textId="77777777" w:rsidR="00210F19" w:rsidRPr="00210F19" w:rsidRDefault="00210F19" w:rsidP="00210F19">
      <w:pPr>
        <w:ind w:left="1429" w:firstLine="0"/>
      </w:pPr>
      <w:r w:rsidRPr="00210F19">
        <w:t>Ética profesional.</w:t>
      </w:r>
    </w:p>
    <w:p w14:paraId="6E56BCA0" w14:textId="77777777" w:rsidR="00210F19" w:rsidRPr="00210F19" w:rsidRDefault="00210F19" w:rsidP="00210F19">
      <w:pPr>
        <w:ind w:left="1429" w:firstLine="0"/>
      </w:pPr>
      <w:r w:rsidRPr="00210F19">
        <w:t>Trabajo colaborativo en entornos digitales.</w:t>
      </w:r>
    </w:p>
    <w:p w14:paraId="108F33C0" w14:textId="77777777" w:rsidR="00210F19" w:rsidRPr="00210F19" w:rsidRDefault="00210F19" w:rsidP="00210F19">
      <w:pPr>
        <w:ind w:left="1429" w:firstLine="0"/>
      </w:pPr>
      <w:r w:rsidRPr="00210F19">
        <w:t>Autonomía y compromiso.</w:t>
      </w:r>
    </w:p>
    <w:p w14:paraId="3721CA75" w14:textId="77777777" w:rsidR="00E85AFD" w:rsidRPr="00210F19" w:rsidRDefault="00E85AFD" w:rsidP="00210F19">
      <w:pPr>
        <w:ind w:left="1429" w:firstLine="0"/>
      </w:pPr>
    </w:p>
    <w:sectPr w:rsidR="00E85AFD" w:rsidRPr="00210F19" w:rsidSect="00216B26">
      <w:pgSz w:w="12240" w:h="15840"/>
      <w:pgMar w:top="1780" w:right="1043" w:bottom="1418" w:left="15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B274E" w14:textId="77777777" w:rsidR="00AE0984" w:rsidRDefault="00AE0984">
      <w:pPr>
        <w:spacing w:after="0" w:line="240" w:lineRule="auto"/>
      </w:pPr>
      <w:r>
        <w:separator/>
      </w:r>
    </w:p>
  </w:endnote>
  <w:endnote w:type="continuationSeparator" w:id="0">
    <w:p w14:paraId="3AEDA0DB" w14:textId="77777777" w:rsidR="00AE0984" w:rsidRDefault="00AE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Noto Sans Symbols">
    <w:charset w:val="00"/>
    <w:family w:val="auto"/>
    <w:pitch w:val="default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DF223" w14:textId="41305404" w:rsidR="001D4418" w:rsidRDefault="001D4418" w:rsidP="001D4418">
    <w:pPr>
      <w:pStyle w:val="Piedepgina"/>
      <w:jc w:val="center"/>
    </w:pPr>
  </w:p>
  <w:p w14:paraId="60C73B89" w14:textId="79293A8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682D4" w14:textId="77777777" w:rsidR="00AE0984" w:rsidRDefault="00AE0984">
      <w:pPr>
        <w:spacing w:after="0" w:line="240" w:lineRule="auto"/>
      </w:pPr>
      <w:r>
        <w:separator/>
      </w:r>
    </w:p>
  </w:footnote>
  <w:footnote w:type="continuationSeparator" w:id="0">
    <w:p w14:paraId="44BB1F50" w14:textId="77777777" w:rsidR="00AE0984" w:rsidRDefault="00AE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CF38" w14:textId="7AB9B32C" w:rsidR="00E85AFD" w:rsidRDefault="00AA1EB6" w:rsidP="00AA1EB6">
    <w:pPr>
      <w:pStyle w:val="Encabezado"/>
    </w:pPr>
    <w:r>
      <w:rPr>
        <w:noProof/>
        <w:sz w:val="20"/>
      </w:rPr>
      <w:drawing>
        <wp:inline distT="0" distB="0" distL="0" distR="0" wp14:anchorId="2BDFEE6C" wp14:editId="48CA7675">
          <wp:extent cx="4184664" cy="1375981"/>
          <wp:effectExtent l="0" t="0" r="0" b="0"/>
          <wp:docPr id="464680464" name="Image 1" descr="Texto&#10;&#10;Descripción generada automáticamente con confianza baj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Texto&#10;&#10;Descripción generada automáticamente con confianza baja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84664" cy="1375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DF2BE" w14:textId="77777777" w:rsidR="00E85AFD" w:rsidRDefault="00E85AFD" w:rsidP="00414D15">
    <w:pPr>
      <w:pStyle w:val="Encabezado"/>
      <w:rPr>
        <w:noProof/>
        <w:lang w:val="es-ES"/>
      </w:rPr>
    </w:pPr>
  </w:p>
  <w:p w14:paraId="73F621E3" w14:textId="77777777" w:rsidR="00E85AFD" w:rsidRDefault="00E85AFD" w:rsidP="00414D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096"/>
    <w:multiLevelType w:val="multilevel"/>
    <w:tmpl w:val="606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C2F"/>
    <w:multiLevelType w:val="multilevel"/>
    <w:tmpl w:val="84EA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B449C"/>
    <w:multiLevelType w:val="multilevel"/>
    <w:tmpl w:val="C732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563A4"/>
    <w:multiLevelType w:val="multilevel"/>
    <w:tmpl w:val="C490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0DCB633E"/>
    <w:multiLevelType w:val="multilevel"/>
    <w:tmpl w:val="FDB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B602E"/>
    <w:multiLevelType w:val="hybridMultilevel"/>
    <w:tmpl w:val="A70E6B64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CE3737"/>
    <w:multiLevelType w:val="multilevel"/>
    <w:tmpl w:val="F01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3209AC"/>
    <w:multiLevelType w:val="hybridMultilevel"/>
    <w:tmpl w:val="696E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D2FFB"/>
    <w:multiLevelType w:val="hybridMultilevel"/>
    <w:tmpl w:val="FA066224"/>
    <w:lvl w:ilvl="0" w:tplc="707E15F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8849CB4">
      <w:numFmt w:val="bullet"/>
      <w:lvlText w:val="•"/>
      <w:lvlJc w:val="left"/>
      <w:pPr>
        <w:ind w:left="1962" w:hanging="360"/>
      </w:pPr>
      <w:rPr>
        <w:rFonts w:hint="default"/>
        <w:lang w:val="es-ES" w:eastAsia="es-ES" w:bidi="es-ES"/>
      </w:rPr>
    </w:lvl>
    <w:lvl w:ilvl="2" w:tplc="3BB87DF6">
      <w:numFmt w:val="bullet"/>
      <w:lvlText w:val="•"/>
      <w:lvlJc w:val="left"/>
      <w:pPr>
        <w:ind w:left="2944" w:hanging="360"/>
      </w:pPr>
      <w:rPr>
        <w:rFonts w:hint="default"/>
        <w:lang w:val="es-ES" w:eastAsia="es-ES" w:bidi="es-ES"/>
      </w:rPr>
    </w:lvl>
    <w:lvl w:ilvl="3" w:tplc="D8CA4358">
      <w:numFmt w:val="bullet"/>
      <w:lvlText w:val="•"/>
      <w:lvlJc w:val="left"/>
      <w:pPr>
        <w:ind w:left="3926" w:hanging="360"/>
      </w:pPr>
      <w:rPr>
        <w:rFonts w:hint="default"/>
        <w:lang w:val="es-ES" w:eastAsia="es-ES" w:bidi="es-ES"/>
      </w:rPr>
    </w:lvl>
    <w:lvl w:ilvl="4" w:tplc="F50A450E">
      <w:numFmt w:val="bullet"/>
      <w:lvlText w:val="•"/>
      <w:lvlJc w:val="left"/>
      <w:pPr>
        <w:ind w:left="4908" w:hanging="360"/>
      </w:pPr>
      <w:rPr>
        <w:rFonts w:hint="default"/>
        <w:lang w:val="es-ES" w:eastAsia="es-ES" w:bidi="es-ES"/>
      </w:rPr>
    </w:lvl>
    <w:lvl w:ilvl="5" w:tplc="A3C2BA02">
      <w:numFmt w:val="bullet"/>
      <w:lvlText w:val="•"/>
      <w:lvlJc w:val="left"/>
      <w:pPr>
        <w:ind w:left="5890" w:hanging="360"/>
      </w:pPr>
      <w:rPr>
        <w:rFonts w:hint="default"/>
        <w:lang w:val="es-ES" w:eastAsia="es-ES" w:bidi="es-ES"/>
      </w:rPr>
    </w:lvl>
    <w:lvl w:ilvl="6" w:tplc="6E32D146">
      <w:numFmt w:val="bullet"/>
      <w:lvlText w:val="•"/>
      <w:lvlJc w:val="left"/>
      <w:pPr>
        <w:ind w:left="6872" w:hanging="360"/>
      </w:pPr>
      <w:rPr>
        <w:rFonts w:hint="default"/>
        <w:lang w:val="es-ES" w:eastAsia="es-ES" w:bidi="es-ES"/>
      </w:rPr>
    </w:lvl>
    <w:lvl w:ilvl="7" w:tplc="DFCE9808">
      <w:numFmt w:val="bullet"/>
      <w:lvlText w:val="•"/>
      <w:lvlJc w:val="left"/>
      <w:pPr>
        <w:ind w:left="7854" w:hanging="360"/>
      </w:pPr>
      <w:rPr>
        <w:rFonts w:hint="default"/>
        <w:lang w:val="es-ES" w:eastAsia="es-ES" w:bidi="es-ES"/>
      </w:rPr>
    </w:lvl>
    <w:lvl w:ilvl="8" w:tplc="0C0A57A8">
      <w:numFmt w:val="bullet"/>
      <w:lvlText w:val="•"/>
      <w:lvlJc w:val="left"/>
      <w:pPr>
        <w:ind w:left="8836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28AD2270"/>
    <w:multiLevelType w:val="multilevel"/>
    <w:tmpl w:val="D5B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C45E6"/>
    <w:multiLevelType w:val="multilevel"/>
    <w:tmpl w:val="8AE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B7A0B"/>
    <w:multiLevelType w:val="multilevel"/>
    <w:tmpl w:val="98F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E0BA0"/>
    <w:multiLevelType w:val="multilevel"/>
    <w:tmpl w:val="44B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8127A0"/>
    <w:multiLevelType w:val="multilevel"/>
    <w:tmpl w:val="AC3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23360"/>
    <w:multiLevelType w:val="multilevel"/>
    <w:tmpl w:val="58D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2D2B74"/>
    <w:multiLevelType w:val="multilevel"/>
    <w:tmpl w:val="8AD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662154"/>
    <w:multiLevelType w:val="multilevel"/>
    <w:tmpl w:val="BA7A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F71C9"/>
    <w:multiLevelType w:val="multilevel"/>
    <w:tmpl w:val="DAC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43372"/>
    <w:multiLevelType w:val="hybridMultilevel"/>
    <w:tmpl w:val="8BBC0EEE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675F4"/>
    <w:multiLevelType w:val="hybridMultilevel"/>
    <w:tmpl w:val="9806C890"/>
    <w:lvl w:ilvl="0" w:tplc="E2AEDD28">
      <w:start w:val="1"/>
      <w:numFmt w:val="lowerLetter"/>
      <w:lvlText w:val="%1)"/>
      <w:lvlJc w:val="left"/>
      <w:pPr>
        <w:ind w:left="1585" w:hanging="360"/>
      </w:p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C21B19"/>
    <w:multiLevelType w:val="hybridMultilevel"/>
    <w:tmpl w:val="0B9CC3F6"/>
    <w:lvl w:ilvl="0" w:tplc="D2046FCA">
      <w:start w:val="1"/>
      <w:numFmt w:val="bullet"/>
      <w:pStyle w:val="Prrafode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45D0708C"/>
    <w:multiLevelType w:val="hybridMultilevel"/>
    <w:tmpl w:val="696E1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951D7B"/>
    <w:multiLevelType w:val="hybridMultilevel"/>
    <w:tmpl w:val="12D86FE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86DE6"/>
    <w:multiLevelType w:val="multilevel"/>
    <w:tmpl w:val="D158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44034D"/>
    <w:multiLevelType w:val="hybridMultilevel"/>
    <w:tmpl w:val="8FEE0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42745F"/>
    <w:multiLevelType w:val="multilevel"/>
    <w:tmpl w:val="41A0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90C5A"/>
    <w:multiLevelType w:val="multilevel"/>
    <w:tmpl w:val="10F2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41" w15:restartNumberingAfterBreak="0">
    <w:nsid w:val="5D0B4611"/>
    <w:multiLevelType w:val="hybridMultilevel"/>
    <w:tmpl w:val="F9A6017A"/>
    <w:lvl w:ilvl="0" w:tplc="922AD500">
      <w:start w:val="1"/>
      <w:numFmt w:val="decimal"/>
      <w:lvlText w:val="%1-"/>
      <w:lvlJc w:val="left"/>
      <w:pPr>
        <w:ind w:left="178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9" w:hanging="360"/>
      </w:pPr>
    </w:lvl>
    <w:lvl w:ilvl="2" w:tplc="240A001B" w:tentative="1">
      <w:start w:val="1"/>
      <w:numFmt w:val="lowerRoman"/>
      <w:lvlText w:val="%3."/>
      <w:lvlJc w:val="right"/>
      <w:pPr>
        <w:ind w:left="3229" w:hanging="180"/>
      </w:pPr>
    </w:lvl>
    <w:lvl w:ilvl="3" w:tplc="240A000F" w:tentative="1">
      <w:start w:val="1"/>
      <w:numFmt w:val="decimal"/>
      <w:lvlText w:val="%4."/>
      <w:lvlJc w:val="left"/>
      <w:pPr>
        <w:ind w:left="3949" w:hanging="360"/>
      </w:pPr>
    </w:lvl>
    <w:lvl w:ilvl="4" w:tplc="240A0019" w:tentative="1">
      <w:start w:val="1"/>
      <w:numFmt w:val="lowerLetter"/>
      <w:lvlText w:val="%5."/>
      <w:lvlJc w:val="left"/>
      <w:pPr>
        <w:ind w:left="4669" w:hanging="360"/>
      </w:pPr>
    </w:lvl>
    <w:lvl w:ilvl="5" w:tplc="240A001B" w:tentative="1">
      <w:start w:val="1"/>
      <w:numFmt w:val="lowerRoman"/>
      <w:lvlText w:val="%6."/>
      <w:lvlJc w:val="right"/>
      <w:pPr>
        <w:ind w:left="5389" w:hanging="180"/>
      </w:pPr>
    </w:lvl>
    <w:lvl w:ilvl="6" w:tplc="240A000F" w:tentative="1">
      <w:start w:val="1"/>
      <w:numFmt w:val="decimal"/>
      <w:lvlText w:val="%7."/>
      <w:lvlJc w:val="left"/>
      <w:pPr>
        <w:ind w:left="6109" w:hanging="360"/>
      </w:pPr>
    </w:lvl>
    <w:lvl w:ilvl="7" w:tplc="240A0019" w:tentative="1">
      <w:start w:val="1"/>
      <w:numFmt w:val="lowerLetter"/>
      <w:lvlText w:val="%8."/>
      <w:lvlJc w:val="left"/>
      <w:pPr>
        <w:ind w:left="6829" w:hanging="360"/>
      </w:pPr>
    </w:lvl>
    <w:lvl w:ilvl="8" w:tplc="24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ED6140B"/>
    <w:multiLevelType w:val="multilevel"/>
    <w:tmpl w:val="5560A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024615"/>
    <w:multiLevelType w:val="multilevel"/>
    <w:tmpl w:val="90B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AC22A7B"/>
    <w:multiLevelType w:val="multilevel"/>
    <w:tmpl w:val="BEEC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D422006"/>
    <w:multiLevelType w:val="hybridMultilevel"/>
    <w:tmpl w:val="865CD9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C91591"/>
    <w:multiLevelType w:val="multilevel"/>
    <w:tmpl w:val="46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1168161">
    <w:abstractNumId w:val="49"/>
  </w:num>
  <w:num w:numId="2" w16cid:durableId="1323461602">
    <w:abstractNumId w:val="50"/>
  </w:num>
  <w:num w:numId="3" w16cid:durableId="831065969">
    <w:abstractNumId w:val="47"/>
  </w:num>
  <w:num w:numId="4" w16cid:durableId="129040420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668828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284368">
    <w:abstractNumId w:val="36"/>
  </w:num>
  <w:num w:numId="7" w16cid:durableId="1354069002">
    <w:abstractNumId w:val="37"/>
  </w:num>
  <w:num w:numId="8" w16cid:durableId="836188139">
    <w:abstractNumId w:val="4"/>
  </w:num>
  <w:num w:numId="9" w16cid:durableId="1764183952">
    <w:abstractNumId w:val="16"/>
  </w:num>
  <w:num w:numId="10" w16cid:durableId="516427846">
    <w:abstractNumId w:val="48"/>
  </w:num>
  <w:num w:numId="11" w16cid:durableId="829949000">
    <w:abstractNumId w:val="8"/>
  </w:num>
  <w:num w:numId="12" w16cid:durableId="620459912">
    <w:abstractNumId w:val="7"/>
  </w:num>
  <w:num w:numId="13" w16cid:durableId="1191722505">
    <w:abstractNumId w:val="29"/>
  </w:num>
  <w:num w:numId="14" w16cid:durableId="1820337792">
    <w:abstractNumId w:val="35"/>
  </w:num>
  <w:num w:numId="15" w16cid:durableId="1010178743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07128153">
    <w:abstractNumId w:val="5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031760013">
    <w:abstractNumId w:val="5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179387916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98453688">
    <w:abstractNumId w:val="11"/>
  </w:num>
  <w:num w:numId="20" w16cid:durableId="570576829">
    <w:abstractNumId w:val="40"/>
  </w:num>
  <w:num w:numId="21" w16cid:durableId="781729368">
    <w:abstractNumId w:val="27"/>
  </w:num>
  <w:num w:numId="22" w16cid:durableId="1281915215">
    <w:abstractNumId w:val="19"/>
  </w:num>
  <w:num w:numId="23" w16cid:durableId="1313219092">
    <w:abstractNumId w:val="18"/>
  </w:num>
  <w:num w:numId="24" w16cid:durableId="1651052303">
    <w:abstractNumId w:val="46"/>
  </w:num>
  <w:num w:numId="25" w16cid:durableId="1777096606">
    <w:abstractNumId w:val="10"/>
  </w:num>
  <w:num w:numId="26" w16cid:durableId="917983109">
    <w:abstractNumId w:val="42"/>
  </w:num>
  <w:num w:numId="27" w16cid:durableId="637031407">
    <w:abstractNumId w:val="13"/>
  </w:num>
  <w:num w:numId="28" w16cid:durableId="1384211528">
    <w:abstractNumId w:val="56"/>
  </w:num>
  <w:num w:numId="29" w16cid:durableId="1150561796">
    <w:abstractNumId w:val="38"/>
  </w:num>
  <w:num w:numId="30" w16cid:durableId="330763313">
    <w:abstractNumId w:val="34"/>
  </w:num>
  <w:num w:numId="31" w16cid:durableId="1481727906">
    <w:abstractNumId w:val="12"/>
  </w:num>
  <w:num w:numId="32" w16cid:durableId="1213611461">
    <w:abstractNumId w:val="31"/>
  </w:num>
  <w:num w:numId="33" w16cid:durableId="1102188634">
    <w:abstractNumId w:val="26"/>
  </w:num>
  <w:num w:numId="34" w16cid:durableId="1581406886">
    <w:abstractNumId w:val="6"/>
  </w:num>
  <w:num w:numId="35" w16cid:durableId="1347362550">
    <w:abstractNumId w:val="32"/>
  </w:num>
  <w:num w:numId="36" w16cid:durableId="718896324">
    <w:abstractNumId w:val="30"/>
  </w:num>
  <w:num w:numId="37" w16cid:durableId="1272736219">
    <w:abstractNumId w:val="28"/>
  </w:num>
  <w:num w:numId="38" w16cid:durableId="53626972">
    <w:abstractNumId w:val="51"/>
  </w:num>
  <w:num w:numId="39" w16cid:durableId="812647907">
    <w:abstractNumId w:val="44"/>
  </w:num>
  <w:num w:numId="40" w16cid:durableId="478159294">
    <w:abstractNumId w:val="57"/>
  </w:num>
  <w:num w:numId="41" w16cid:durableId="1314145555">
    <w:abstractNumId w:val="15"/>
  </w:num>
  <w:num w:numId="42" w16cid:durableId="592056223">
    <w:abstractNumId w:val="14"/>
  </w:num>
  <w:num w:numId="43" w16cid:durableId="23404556">
    <w:abstractNumId w:val="2"/>
  </w:num>
  <w:num w:numId="44" w16cid:durableId="1198852593">
    <w:abstractNumId w:val="23"/>
  </w:num>
  <w:num w:numId="45" w16cid:durableId="395058464">
    <w:abstractNumId w:val="24"/>
  </w:num>
  <w:num w:numId="46" w16cid:durableId="831067952">
    <w:abstractNumId w:val="9"/>
  </w:num>
  <w:num w:numId="47" w16cid:durableId="608590897">
    <w:abstractNumId w:val="20"/>
  </w:num>
  <w:num w:numId="48" w16cid:durableId="2042781860">
    <w:abstractNumId w:val="0"/>
  </w:num>
  <w:num w:numId="49" w16cid:durableId="1156989209">
    <w:abstractNumId w:val="17"/>
  </w:num>
  <w:num w:numId="50" w16cid:durableId="1242178740">
    <w:abstractNumId w:val="5"/>
  </w:num>
  <w:num w:numId="51" w16cid:durableId="1319840439">
    <w:abstractNumId w:val="33"/>
  </w:num>
  <w:num w:numId="52" w16cid:durableId="1183319397">
    <w:abstractNumId w:val="1"/>
  </w:num>
  <w:num w:numId="53" w16cid:durableId="721439527">
    <w:abstractNumId w:val="22"/>
  </w:num>
  <w:num w:numId="54" w16cid:durableId="1401824477">
    <w:abstractNumId w:val="39"/>
  </w:num>
  <w:num w:numId="55" w16cid:durableId="23407031">
    <w:abstractNumId w:val="3"/>
  </w:num>
  <w:num w:numId="56" w16cid:durableId="1914124649">
    <w:abstractNumId w:val="21"/>
  </w:num>
  <w:num w:numId="57" w16cid:durableId="360278142">
    <w:abstractNumId w:val="25"/>
  </w:num>
  <w:num w:numId="58" w16cid:durableId="1111432859">
    <w:abstractNumId w:val="4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134B8"/>
    <w:rsid w:val="00014AFC"/>
    <w:rsid w:val="00024215"/>
    <w:rsid w:val="00033546"/>
    <w:rsid w:val="00056492"/>
    <w:rsid w:val="000734C4"/>
    <w:rsid w:val="000937D0"/>
    <w:rsid w:val="000A1562"/>
    <w:rsid w:val="000B2CB7"/>
    <w:rsid w:val="000C2BFA"/>
    <w:rsid w:val="000C61E8"/>
    <w:rsid w:val="000C6C7E"/>
    <w:rsid w:val="000D700B"/>
    <w:rsid w:val="000E018D"/>
    <w:rsid w:val="000E580C"/>
    <w:rsid w:val="000E659B"/>
    <w:rsid w:val="000F2166"/>
    <w:rsid w:val="00100C6D"/>
    <w:rsid w:val="00117BFB"/>
    <w:rsid w:val="00127120"/>
    <w:rsid w:val="00136F72"/>
    <w:rsid w:val="001374A0"/>
    <w:rsid w:val="001377FE"/>
    <w:rsid w:val="00164A02"/>
    <w:rsid w:val="00177CBD"/>
    <w:rsid w:val="001C6FA4"/>
    <w:rsid w:val="001D4418"/>
    <w:rsid w:val="001D5006"/>
    <w:rsid w:val="002066A8"/>
    <w:rsid w:val="00210F19"/>
    <w:rsid w:val="00216B26"/>
    <w:rsid w:val="00232F7A"/>
    <w:rsid w:val="00250CE2"/>
    <w:rsid w:val="00264F66"/>
    <w:rsid w:val="002B5B46"/>
    <w:rsid w:val="002D12AD"/>
    <w:rsid w:val="002D214A"/>
    <w:rsid w:val="002E0F5A"/>
    <w:rsid w:val="002F3480"/>
    <w:rsid w:val="0030183D"/>
    <w:rsid w:val="0031240F"/>
    <w:rsid w:val="00313BC4"/>
    <w:rsid w:val="003232D5"/>
    <w:rsid w:val="00336CE5"/>
    <w:rsid w:val="00351CEC"/>
    <w:rsid w:val="00354D04"/>
    <w:rsid w:val="003575AC"/>
    <w:rsid w:val="003666E1"/>
    <w:rsid w:val="0039259C"/>
    <w:rsid w:val="003A673E"/>
    <w:rsid w:val="003B2FA3"/>
    <w:rsid w:val="003B726D"/>
    <w:rsid w:val="003C2749"/>
    <w:rsid w:val="003D0034"/>
    <w:rsid w:val="003D1AD6"/>
    <w:rsid w:val="00400D09"/>
    <w:rsid w:val="00414D15"/>
    <w:rsid w:val="0041756E"/>
    <w:rsid w:val="004305F2"/>
    <w:rsid w:val="00435525"/>
    <w:rsid w:val="004474CE"/>
    <w:rsid w:val="004632CE"/>
    <w:rsid w:val="0046331D"/>
    <w:rsid w:val="00471173"/>
    <w:rsid w:val="00477EB7"/>
    <w:rsid w:val="004F7425"/>
    <w:rsid w:val="00502891"/>
    <w:rsid w:val="0050605D"/>
    <w:rsid w:val="00521175"/>
    <w:rsid w:val="00522133"/>
    <w:rsid w:val="0052710E"/>
    <w:rsid w:val="005443C8"/>
    <w:rsid w:val="00562942"/>
    <w:rsid w:val="00570F03"/>
    <w:rsid w:val="00583E62"/>
    <w:rsid w:val="00585ACF"/>
    <w:rsid w:val="005A640A"/>
    <w:rsid w:val="005B56ED"/>
    <w:rsid w:val="005C025F"/>
    <w:rsid w:val="005C19A6"/>
    <w:rsid w:val="005F61CB"/>
    <w:rsid w:val="00613BFB"/>
    <w:rsid w:val="00623BC7"/>
    <w:rsid w:val="00645AD2"/>
    <w:rsid w:val="00672613"/>
    <w:rsid w:val="006866E9"/>
    <w:rsid w:val="0069431C"/>
    <w:rsid w:val="006A1222"/>
    <w:rsid w:val="006B79A8"/>
    <w:rsid w:val="006C38ED"/>
    <w:rsid w:val="006C74A8"/>
    <w:rsid w:val="006D7C9D"/>
    <w:rsid w:val="006E06FD"/>
    <w:rsid w:val="006F1ED7"/>
    <w:rsid w:val="007308E8"/>
    <w:rsid w:val="007424E3"/>
    <w:rsid w:val="007501AC"/>
    <w:rsid w:val="0075106B"/>
    <w:rsid w:val="00763DBE"/>
    <w:rsid w:val="00782F49"/>
    <w:rsid w:val="007902B0"/>
    <w:rsid w:val="0079757E"/>
    <w:rsid w:val="007C4CE3"/>
    <w:rsid w:val="007D6D6E"/>
    <w:rsid w:val="007E6C8E"/>
    <w:rsid w:val="007F4E13"/>
    <w:rsid w:val="00804959"/>
    <w:rsid w:val="008111D2"/>
    <w:rsid w:val="00813259"/>
    <w:rsid w:val="008372CD"/>
    <w:rsid w:val="0084109E"/>
    <w:rsid w:val="0084136E"/>
    <w:rsid w:val="008451EC"/>
    <w:rsid w:val="008458A8"/>
    <w:rsid w:val="008510A2"/>
    <w:rsid w:val="00853F00"/>
    <w:rsid w:val="00860B49"/>
    <w:rsid w:val="008807BB"/>
    <w:rsid w:val="008807D6"/>
    <w:rsid w:val="008834C2"/>
    <w:rsid w:val="00883D22"/>
    <w:rsid w:val="008A2554"/>
    <w:rsid w:val="008F1167"/>
    <w:rsid w:val="009015A5"/>
    <w:rsid w:val="00924998"/>
    <w:rsid w:val="00945ADB"/>
    <w:rsid w:val="0097119E"/>
    <w:rsid w:val="009C5C31"/>
    <w:rsid w:val="009D0EEC"/>
    <w:rsid w:val="009D3278"/>
    <w:rsid w:val="00A1511E"/>
    <w:rsid w:val="00A221BF"/>
    <w:rsid w:val="00A22408"/>
    <w:rsid w:val="00A573E9"/>
    <w:rsid w:val="00A62848"/>
    <w:rsid w:val="00A63163"/>
    <w:rsid w:val="00A63563"/>
    <w:rsid w:val="00A67EC0"/>
    <w:rsid w:val="00A73F2F"/>
    <w:rsid w:val="00A76975"/>
    <w:rsid w:val="00A8061E"/>
    <w:rsid w:val="00A92164"/>
    <w:rsid w:val="00AA1EB6"/>
    <w:rsid w:val="00AA3873"/>
    <w:rsid w:val="00AA51B5"/>
    <w:rsid w:val="00AC6ED7"/>
    <w:rsid w:val="00AE0984"/>
    <w:rsid w:val="00B11D28"/>
    <w:rsid w:val="00B3489A"/>
    <w:rsid w:val="00B37622"/>
    <w:rsid w:val="00B457AB"/>
    <w:rsid w:val="00B526C7"/>
    <w:rsid w:val="00B53BB2"/>
    <w:rsid w:val="00B53D0D"/>
    <w:rsid w:val="00B638F1"/>
    <w:rsid w:val="00B6710E"/>
    <w:rsid w:val="00B77EA1"/>
    <w:rsid w:val="00B8003F"/>
    <w:rsid w:val="00B915F2"/>
    <w:rsid w:val="00B96EF1"/>
    <w:rsid w:val="00BA2D79"/>
    <w:rsid w:val="00BB19D1"/>
    <w:rsid w:val="00BC617D"/>
    <w:rsid w:val="00C0098C"/>
    <w:rsid w:val="00C01DA6"/>
    <w:rsid w:val="00C132D5"/>
    <w:rsid w:val="00C15E05"/>
    <w:rsid w:val="00C35853"/>
    <w:rsid w:val="00C47648"/>
    <w:rsid w:val="00C627DF"/>
    <w:rsid w:val="00D277E1"/>
    <w:rsid w:val="00D30C62"/>
    <w:rsid w:val="00D655E0"/>
    <w:rsid w:val="00D75D0A"/>
    <w:rsid w:val="00D846A3"/>
    <w:rsid w:val="00DA4259"/>
    <w:rsid w:val="00DD5F00"/>
    <w:rsid w:val="00E41A57"/>
    <w:rsid w:val="00E76B68"/>
    <w:rsid w:val="00E818A5"/>
    <w:rsid w:val="00E8302B"/>
    <w:rsid w:val="00E85AFD"/>
    <w:rsid w:val="00EA3A94"/>
    <w:rsid w:val="00EB333D"/>
    <w:rsid w:val="00EE1B65"/>
    <w:rsid w:val="00EE378E"/>
    <w:rsid w:val="00EF284F"/>
    <w:rsid w:val="00F004CA"/>
    <w:rsid w:val="00F24BFB"/>
    <w:rsid w:val="00F65A6A"/>
    <w:rsid w:val="00F66A87"/>
    <w:rsid w:val="00FB155A"/>
    <w:rsid w:val="00FB35A8"/>
    <w:rsid w:val="00FC38DF"/>
    <w:rsid w:val="00FD3B35"/>
    <w:rsid w:val="00FD781B"/>
    <w:rsid w:val="00FE0672"/>
    <w:rsid w:val="00FF3288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215"/>
    <w:pPr>
      <w:spacing w:after="160" w:line="480" w:lineRule="auto"/>
      <w:ind w:left="720" w:firstLine="709"/>
      <w:contextualSpacing/>
      <w:mirrorIndents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Default"/>
    <w:next w:val="Normal"/>
    <w:link w:val="Ttulo1Car"/>
    <w:autoRedefine/>
    <w:uiPriority w:val="9"/>
    <w:qFormat/>
    <w:rsid w:val="00D846A3"/>
    <w:pPr>
      <w:outlineLvl w:val="0"/>
    </w:pPr>
    <w:rPr>
      <w:rFonts w:cs="Arial"/>
      <w:b/>
      <w:i/>
      <w:color w:val="262626"/>
      <w:sz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846A3"/>
    <w:pPr>
      <w:spacing w:line="240" w:lineRule="auto"/>
      <w:jc w:val="left"/>
      <w:outlineLvl w:val="1"/>
    </w:pPr>
    <w:rPr>
      <w:rFonts w:cs="Arial"/>
      <w:b/>
      <w:i/>
      <w:color w:val="262626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46A3"/>
    <w:pPr>
      <w:keepNext/>
      <w:keepLines/>
      <w:spacing w:before="200" w:after="0" w:line="360" w:lineRule="auto"/>
      <w:jc w:val="left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4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rsid w:val="00D846A3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paragraph" w:styleId="Encabezado">
    <w:name w:val="header"/>
    <w:aliases w:val="portada"/>
    <w:basedOn w:val="Default"/>
    <w:link w:val="EncabezadoCar"/>
    <w:autoRedefine/>
    <w:unhideWhenUsed/>
    <w:qFormat/>
    <w:rsid w:val="005B56ED"/>
    <w:pPr>
      <w:tabs>
        <w:tab w:val="center" w:pos="4419"/>
        <w:tab w:val="right" w:pos="8838"/>
      </w:tabs>
      <w:ind w:firstLine="0"/>
      <w:jc w:val="center"/>
    </w:pPr>
    <w:rPr>
      <w:i/>
      <w:sz w:val="28"/>
    </w:rPr>
  </w:style>
  <w:style w:type="character" w:customStyle="1" w:styleId="EncabezadoCar">
    <w:name w:val="Encabezado Car"/>
    <w:aliases w:val="portada Car"/>
    <w:basedOn w:val="Fuentedeprrafopredeter"/>
    <w:link w:val="Encabezado"/>
    <w:rsid w:val="005B56ED"/>
    <w:rPr>
      <w:rFonts w:ascii="Times New Roman" w:hAnsi="Times New Roman"/>
      <w:i/>
      <w:color w:val="000000"/>
      <w:sz w:val="28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Default"/>
    <w:next w:val="Default"/>
    <w:link w:val="SubttuloCar"/>
    <w:autoRedefine/>
    <w:uiPriority w:val="11"/>
    <w:qFormat/>
    <w:rsid w:val="00D846A3"/>
    <w:pPr>
      <w:numPr>
        <w:ilvl w:val="1"/>
      </w:numPr>
      <w:ind w:left="720" w:firstLine="709"/>
      <w:jc w:val="left"/>
    </w:pPr>
    <w:rPr>
      <w:rFonts w:eastAsiaTheme="minorEastAsia" w:cstheme="minorBidi"/>
      <w:b/>
      <w:i/>
      <w:color w:val="000000" w:themeColor="text1"/>
      <w:spacing w:val="15"/>
    </w:rPr>
  </w:style>
  <w:style w:type="character" w:customStyle="1" w:styleId="Ttulo1Car">
    <w:name w:val="Título 1 Car"/>
    <w:link w:val="Ttulo1"/>
    <w:uiPriority w:val="9"/>
    <w:rsid w:val="00D846A3"/>
    <w:rPr>
      <w:rFonts w:ascii="Times New Roman" w:hAnsi="Times New Roman" w:cs="Arial"/>
      <w:b/>
      <w:i/>
      <w:color w:val="262626"/>
      <w:sz w:val="28"/>
      <w:szCs w:val="24"/>
    </w:rPr>
  </w:style>
  <w:style w:type="character" w:customStyle="1" w:styleId="Ttulo2Car">
    <w:name w:val="Título 2 Car"/>
    <w:link w:val="Ttulo2"/>
    <w:uiPriority w:val="9"/>
    <w:rsid w:val="00D846A3"/>
    <w:rPr>
      <w:rFonts w:ascii="Times New Roman" w:hAnsi="Times New Roman" w:cs="Arial"/>
      <w:b/>
      <w:i/>
      <w:color w:val="262626"/>
      <w:sz w:val="24"/>
      <w:szCs w:val="24"/>
      <w:lang w:eastAsia="en-US"/>
    </w:rPr>
  </w:style>
  <w:style w:type="paragraph" w:styleId="Prrafodelista">
    <w:name w:val="List Paragraph"/>
    <w:basedOn w:val="Normal"/>
    <w:link w:val="PrrafodelistaCar"/>
    <w:autoRedefine/>
    <w:uiPriority w:val="34"/>
    <w:qFormat/>
    <w:rsid w:val="00210F19"/>
    <w:pPr>
      <w:numPr>
        <w:numId w:val="36"/>
      </w:numPr>
      <w:spacing w:line="240" w:lineRule="auto"/>
      <w:jc w:val="left"/>
    </w:pPr>
    <w:rPr>
      <w:rFonts w:eastAsiaTheme="minorHAnsi" w:cstheme="minorBidi"/>
      <w:i/>
    </w:rPr>
  </w:style>
  <w:style w:type="character" w:customStyle="1" w:styleId="PrrafodelistaCar">
    <w:name w:val="Párrafo de lista Car"/>
    <w:link w:val="Prrafodelista"/>
    <w:uiPriority w:val="34"/>
    <w:rsid w:val="00210F19"/>
    <w:rPr>
      <w:rFonts w:ascii="Times New Roman" w:eastAsiaTheme="minorHAnsi" w:hAnsi="Times New Roman" w:cstheme="minorBidi"/>
      <w:i/>
      <w:sz w:val="24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basedOn w:val="Default"/>
    <w:link w:val="SinespaciadoCar"/>
    <w:autoRedefine/>
    <w:uiPriority w:val="1"/>
    <w:qFormat/>
    <w:rsid w:val="000E580C"/>
    <w:rPr>
      <w:rFonts w:eastAsiaTheme="minorEastAsia" w:cstheme="minorBidi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80C"/>
    <w:rPr>
      <w:rFonts w:ascii="Times New Roman" w:eastAsiaTheme="minorEastAsia" w:hAnsi="Times New Roman" w:cstheme="minorBidi"/>
      <w:color w:val="000000"/>
      <w:sz w:val="24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846A3"/>
    <w:rPr>
      <w:rFonts w:asciiTheme="majorHAnsi" w:eastAsiaTheme="majorEastAsia" w:hAnsiTheme="majorHAnsi" w:cstheme="majorBidi"/>
      <w:b/>
      <w:bCs/>
      <w:i/>
      <w:color w:val="000000" w:themeColor="text1"/>
      <w:sz w:val="24"/>
      <w:szCs w:val="2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customStyle="1" w:styleId="Default">
    <w:name w:val="Default"/>
    <w:autoRedefine/>
    <w:qFormat/>
    <w:rsid w:val="00D846A3"/>
    <w:pPr>
      <w:autoSpaceDE w:val="0"/>
      <w:autoSpaceDN w:val="0"/>
      <w:adjustRightInd w:val="0"/>
      <w:spacing w:after="160" w:line="360" w:lineRule="auto"/>
      <w:ind w:left="720" w:firstLine="709"/>
      <w:contextualSpacing/>
      <w:mirrorIndents/>
      <w:jc w:val="both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D846A3"/>
    <w:rPr>
      <w:rFonts w:ascii="Times New Roman" w:eastAsiaTheme="minorEastAsia" w:hAnsi="Times New Roman" w:cstheme="minorBidi"/>
      <w:b/>
      <w:i/>
      <w:color w:val="000000" w:themeColor="text1"/>
      <w:spacing w:val="15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8458A8"/>
    <w:rPr>
      <w:color w:val="605E5C"/>
      <w:shd w:val="clear" w:color="auto" w:fill="E1DFDD"/>
    </w:rPr>
  </w:style>
  <w:style w:type="character" w:styleId="nfasissutil">
    <w:name w:val="Subtle Emphasis"/>
    <w:basedOn w:val="Fuentedeprrafopredeter"/>
    <w:uiPriority w:val="19"/>
    <w:qFormat/>
    <w:rsid w:val="00D846A3"/>
    <w:rPr>
      <w:rFonts w:ascii="Times New Roman" w:hAnsi="Times New Roman"/>
      <w:i/>
      <w:iCs/>
      <w:color w:val="000000" w:themeColor="text1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6A3"/>
    <w:rPr>
      <w:rFonts w:ascii="Times New Roman" w:hAnsi="Times New Roman"/>
      <w:i/>
      <w:iCs/>
      <w:color w:val="052F61" w:themeColor="accent1"/>
      <w:sz w:val="24"/>
      <w:szCs w:val="22"/>
      <w:lang w:eastAsia="en-US"/>
    </w:rPr>
  </w:style>
  <w:style w:type="character" w:styleId="Referenciasutil">
    <w:name w:val="Subtle Reference"/>
    <w:basedOn w:val="Fuentedeprrafopredeter"/>
    <w:uiPriority w:val="31"/>
    <w:qFormat/>
    <w:rsid w:val="00D846A3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D846A3"/>
    <w:rPr>
      <w:b/>
      <w:bCs/>
      <w:smallCaps/>
      <w:color w:val="052F61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D846A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46A3"/>
    <w:rPr>
      <w:rFonts w:ascii="Times New Roman" w:hAnsi="Times New Roman"/>
      <w:i/>
      <w:iCs/>
      <w:color w:val="404040" w:themeColor="text1" w:themeTint="BF"/>
      <w:sz w:val="24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846A3"/>
    <w:rPr>
      <w:rFonts w:asciiTheme="majorHAnsi" w:eastAsiaTheme="majorEastAsia" w:hAnsiTheme="majorHAnsi" w:cstheme="majorBidi"/>
      <w:i/>
      <w:iCs/>
      <w:color w:val="032348" w:themeColor="accent1" w:themeShade="BF"/>
      <w:sz w:val="24"/>
      <w:szCs w:val="22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D846A3"/>
    <w:pPr>
      <w:spacing w:after="0" w:line="360" w:lineRule="auto"/>
      <w:jc w:val="left"/>
    </w:pPr>
    <w:rPr>
      <w:rFonts w:eastAsiaTheme="majorEastAsia" w:cstheme="majorBidi"/>
      <w:b/>
      <w:i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6A3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1C6FA4"/>
    <w:pPr>
      <w:spacing w:after="200" w:line="240" w:lineRule="auto"/>
    </w:pPr>
    <w:rPr>
      <w:i/>
      <w:iCs/>
      <w:color w:val="14619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virtual.ibero.edu.co/course/view.php?id=3153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usuario/cafe-orig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6380-C2C2-4090-9BF3-4ECB0772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50</TotalTime>
  <Pages>14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5957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JUAN DAVID UBAQUE JARAMILLO</cp:lastModifiedBy>
  <cp:revision>3</cp:revision>
  <cp:lastPrinted>2016-06-08T15:42:00Z</cp:lastPrinted>
  <dcterms:created xsi:type="dcterms:W3CDTF">2025-10-04T21:06:00Z</dcterms:created>
  <dcterms:modified xsi:type="dcterms:W3CDTF">2025-10-04T22:02:00Z</dcterms:modified>
</cp:coreProperties>
</file>